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glossary/fontTable.xml" ContentType="application/vnd.openxmlformats-officedocument.wordprocessingml.fontTable+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7E233" w14:textId="2E9BF419" w:rsidR="00493C4C" w:rsidRPr="00F20174" w:rsidRDefault="00362B73" w:rsidP="00493C4C">
      <w:pPr>
        <w:pStyle w:val="Title"/>
        <w:spacing w:line="360" w:lineRule="auto"/>
        <w:rPr>
          <w:rStyle w:val="LabTitleInstVersred"/>
          <w:bCs/>
        </w:rPr>
      </w:pPr>
      <w:sdt>
        <w:sdtPr>
          <w:rPr>
            <w:bCs/>
          </w:rPr>
          <w:alias w:val="Titre"/>
          <w:tag w:val=""/>
          <w:id w:val="-487021785"/>
          <w:placeholder>
            <w:docPart w:val="D559A5AE5D424471B1357D75B03D13E0"/>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20174" w:rsidRPr="00F20174">
            <w:rPr>
              <w:bCs/>
              <w:lang w:val="en-US"/>
            </w:rPr>
            <w:t>Travaux</w:t>
          </w:r>
          <w:proofErr w:type="spellEnd"/>
          <w:r w:rsidR="00F20174" w:rsidRPr="00F20174">
            <w:rPr>
              <w:bCs/>
              <w:lang w:val="en-US"/>
            </w:rPr>
            <w:t xml:space="preserve"> </w:t>
          </w:r>
          <w:proofErr w:type="spellStart"/>
          <w:r w:rsidR="00F20174" w:rsidRPr="00F20174">
            <w:rPr>
              <w:bCs/>
              <w:lang w:val="en-US"/>
            </w:rPr>
            <w:t>Pratiques</w:t>
          </w:r>
          <w:proofErr w:type="spellEnd"/>
          <w:r w:rsidR="00F20174" w:rsidRPr="00F20174">
            <w:rPr>
              <w:bCs/>
              <w:lang w:val="en-US"/>
            </w:rPr>
            <w:t xml:space="preserve"> – </w:t>
          </w:r>
          <w:proofErr w:type="spellStart"/>
          <w:r w:rsidR="00F20174" w:rsidRPr="00F20174">
            <w:rPr>
              <w:bCs/>
              <w:lang w:val="en-US"/>
            </w:rPr>
            <w:t>Utiliser</w:t>
          </w:r>
          <w:proofErr w:type="spellEnd"/>
          <w:r w:rsidR="00F20174" w:rsidRPr="00F20174">
            <w:rPr>
              <w:bCs/>
              <w:lang w:val="en-US"/>
            </w:rPr>
            <w:t xml:space="preserve"> Windows PowerShell</w:t>
          </w:r>
        </w:sdtContent>
      </w:sdt>
      <w:r w:rsidR="000F4BD2" w:rsidRPr="00F20174">
        <w:rPr>
          <w:rStyle w:val="LabTitleInstVersred"/>
          <w:bCs/>
        </w:rPr>
        <w:t xml:space="preserve"> </w:t>
      </w:r>
    </w:p>
    <w:p w14:paraId="6935DEF8" w14:textId="185F83FA" w:rsidR="00D778DF" w:rsidRPr="00E70096" w:rsidRDefault="00D778DF" w:rsidP="00F20174">
      <w:pPr>
        <w:pStyle w:val="Title"/>
        <w:spacing w:line="360" w:lineRule="auto"/>
      </w:pPr>
      <w:r>
        <w:t>Objectifs</w:t>
      </w:r>
    </w:p>
    <w:p w14:paraId="52B7CFB2" w14:textId="65163195" w:rsidR="00ED0BF6" w:rsidRDefault="00ED0BF6" w:rsidP="00493C4C">
      <w:pPr>
        <w:pStyle w:val="BodyTextL25"/>
        <w:spacing w:line="360" w:lineRule="auto"/>
      </w:pPr>
      <w:r>
        <w:t>L'objectif de ces travaux pratiques est de découvrir certaines des fonctions de PowerShell.</w:t>
      </w:r>
    </w:p>
    <w:p w14:paraId="1F79145F" w14:textId="436208E4" w:rsidR="006D1E60" w:rsidRDefault="00192F59" w:rsidP="00493C4C">
      <w:pPr>
        <w:pStyle w:val="BodyTextL25Bold"/>
        <w:spacing w:line="360" w:lineRule="auto"/>
      </w:pPr>
      <w:r>
        <w:t>Partie 1: Accéder à la console PowerShell.</w:t>
      </w:r>
    </w:p>
    <w:p w14:paraId="75E47FDB" w14:textId="36A782CD" w:rsidR="006D1E60" w:rsidRDefault="00192F59" w:rsidP="00493C4C">
      <w:pPr>
        <w:pStyle w:val="BodyTextL25Bold"/>
        <w:spacing w:line="360" w:lineRule="auto"/>
      </w:pPr>
      <w:r>
        <w:t>Partie 2: Explorer les commandes PowerShell et Invite de commande.</w:t>
      </w:r>
    </w:p>
    <w:p w14:paraId="0478F25A" w14:textId="0346142E" w:rsidR="006D1E60" w:rsidRDefault="00192F59" w:rsidP="00493C4C">
      <w:pPr>
        <w:pStyle w:val="BodyTextL25Bold"/>
        <w:spacing w:line="360" w:lineRule="auto"/>
      </w:pPr>
      <w:r>
        <w:t>Partie 3: Explorer les applets de commande.</w:t>
      </w:r>
    </w:p>
    <w:p w14:paraId="4B15F13C" w14:textId="1391DA5E" w:rsidR="006D1E60" w:rsidRDefault="00192F59" w:rsidP="00493C4C">
      <w:pPr>
        <w:pStyle w:val="BodyTextL25Bold"/>
        <w:spacing w:line="360" w:lineRule="auto"/>
      </w:pPr>
      <w:r>
        <w:t>Partie 4: Explorer la commande netstat à l'aide de PowerShell.</w:t>
      </w:r>
    </w:p>
    <w:p w14:paraId="1038AAE3" w14:textId="1ECA3F32" w:rsidR="006D1E60" w:rsidRPr="00442F2D" w:rsidRDefault="00192F59" w:rsidP="00493C4C">
      <w:pPr>
        <w:pStyle w:val="BodyTextL25Bold"/>
        <w:spacing w:line="360" w:lineRule="auto"/>
      </w:pPr>
      <w:r>
        <w:t>Partie 5: Vider la corbeille à l'aide de PowerShell.</w:t>
      </w:r>
    </w:p>
    <w:p w14:paraId="70A7C650" w14:textId="77777777" w:rsidR="00D778DF" w:rsidRDefault="00D778DF" w:rsidP="00493C4C">
      <w:pPr>
        <w:pStyle w:val="Heading1"/>
        <w:spacing w:line="360" w:lineRule="auto"/>
      </w:pPr>
      <w:r>
        <w:t>Contexte/scénario</w:t>
      </w:r>
    </w:p>
    <w:p w14:paraId="6F6FE56B" w14:textId="77777777" w:rsidR="00ED0BF6" w:rsidRPr="00586215" w:rsidRDefault="00ED0BF6" w:rsidP="00493C4C">
      <w:pPr>
        <w:pStyle w:val="BodyTextL25"/>
        <w:spacing w:line="360" w:lineRule="auto"/>
      </w:pPr>
      <w:r>
        <w:t>PowerShell est un puissant outil d'automatisation. Il s'agit à la fois d'une console de commande et d'un langage de script. Au cours de ces travaux pratiques, vous utiliserez la console pour exécuter certaines des commandes disponibles dans l'invite de commande et dans PowerShell. PowerShell dispose également de fonctions de création de scripts pour automatiser les tâches et qui s'intègrent au système d'exploitation Windows.</w:t>
      </w:r>
    </w:p>
    <w:p w14:paraId="32C12B8A" w14:textId="77777777" w:rsidR="00D778DF" w:rsidRPr="00E70096" w:rsidRDefault="00D778DF" w:rsidP="00493C4C">
      <w:pPr>
        <w:pStyle w:val="Heading1"/>
        <w:spacing w:line="360" w:lineRule="auto"/>
      </w:pPr>
      <w:r>
        <w:t>Ressources requises</w:t>
      </w:r>
    </w:p>
    <w:p w14:paraId="63C90F84" w14:textId="65420151" w:rsidR="00ED0BF6" w:rsidRPr="00B75831" w:rsidRDefault="00ED0BF6" w:rsidP="00493C4C">
      <w:pPr>
        <w:pStyle w:val="Bulletlevel1"/>
        <w:spacing w:before="60" w:after="60" w:line="360" w:lineRule="auto"/>
      </w:pPr>
      <w:r>
        <w:t>1 PC Windows avec PowerShell installé et un accès Internet</w:t>
      </w:r>
    </w:p>
    <w:p w14:paraId="60B612CD" w14:textId="77777777" w:rsidR="00125806" w:rsidRDefault="00125806" w:rsidP="00493C4C">
      <w:pPr>
        <w:pStyle w:val="Heading1"/>
        <w:spacing w:line="360" w:lineRule="auto"/>
      </w:pPr>
      <w:r>
        <w:t>Instructions</w:t>
      </w:r>
    </w:p>
    <w:p w14:paraId="58BB99DA" w14:textId="77777777" w:rsidR="00ED0BF6" w:rsidRDefault="00ED0BF6" w:rsidP="00493C4C">
      <w:pPr>
        <w:pStyle w:val="Heading2"/>
        <w:spacing w:line="360" w:lineRule="auto"/>
      </w:pPr>
      <w:r>
        <w:t>Accédez à la console PowerShell.</w:t>
      </w:r>
    </w:p>
    <w:p w14:paraId="300A2A72" w14:textId="77777777" w:rsidR="00ED0BF6" w:rsidRDefault="00ED0BF6" w:rsidP="00493C4C">
      <w:pPr>
        <w:pStyle w:val="SubStepAlpha"/>
        <w:spacing w:line="360" w:lineRule="auto"/>
      </w:pPr>
      <w:r>
        <w:t xml:space="preserve">Cliquez sur </w:t>
      </w:r>
      <w:r w:rsidRPr="006834AF">
        <w:rPr>
          <w:b/>
        </w:rPr>
        <w:t>Démarrer</w:t>
      </w:r>
      <w:r>
        <w:t xml:space="preserve">. Recherchez et sélectionnez </w:t>
      </w:r>
      <w:r w:rsidRPr="006834AF">
        <w:rPr>
          <w:b/>
        </w:rPr>
        <w:t>powershell</w:t>
      </w:r>
      <w:r>
        <w:t>.</w:t>
      </w:r>
    </w:p>
    <w:p w14:paraId="72EF38FE" w14:textId="77777777" w:rsidR="00ED0BF6" w:rsidRDefault="00ED0BF6" w:rsidP="00493C4C">
      <w:pPr>
        <w:pStyle w:val="SubStepAlpha"/>
        <w:spacing w:line="360" w:lineRule="auto"/>
      </w:pPr>
      <w:r>
        <w:t xml:space="preserve">Cliquez sur </w:t>
      </w:r>
      <w:r>
        <w:rPr>
          <w:b/>
        </w:rPr>
        <w:t>Démarrer</w:t>
      </w:r>
      <w:r>
        <w:t xml:space="preserve">. Recherchez et sélectionnez </w:t>
      </w:r>
      <w:r>
        <w:rPr>
          <w:b/>
        </w:rPr>
        <w:t>invite de commande</w:t>
      </w:r>
      <w:r>
        <w:t>.</w:t>
      </w:r>
    </w:p>
    <w:p w14:paraId="5E6A622E" w14:textId="77777777" w:rsidR="00ED0BF6" w:rsidRDefault="00ED0BF6" w:rsidP="00493C4C">
      <w:pPr>
        <w:pStyle w:val="Heading2"/>
        <w:spacing w:line="360" w:lineRule="auto"/>
      </w:pPr>
      <w:r>
        <w:t>Explorez les commandes PowerShell et Invite de commande.</w:t>
      </w:r>
    </w:p>
    <w:p w14:paraId="32456CEE" w14:textId="77777777" w:rsidR="00ED0BF6" w:rsidRDefault="00ED0BF6" w:rsidP="00493C4C">
      <w:pPr>
        <w:pStyle w:val="SubStepAlpha"/>
        <w:spacing w:after="0" w:line="360" w:lineRule="auto"/>
      </w:pPr>
      <w:r>
        <w:t xml:space="preserve">À l'invite, saisissez </w:t>
      </w:r>
      <w:r>
        <w:rPr>
          <w:b/>
        </w:rPr>
        <w:t>dir</w:t>
      </w:r>
      <w:r>
        <w:t xml:space="preserve"> dans les deux fenêtres.</w:t>
      </w:r>
    </w:p>
    <w:p w14:paraId="3FF91C5B" w14:textId="77777777" w:rsidR="00A30169" w:rsidRDefault="00A30169" w:rsidP="00493C4C">
      <w:pPr>
        <w:pStyle w:val="Heading3"/>
        <w:spacing w:line="360" w:lineRule="auto"/>
      </w:pPr>
      <w:r>
        <w:t>Question :</w:t>
      </w:r>
    </w:p>
    <w:p w14:paraId="2C70C7B8" w14:textId="630E8B0B" w:rsidR="00ED0BF6" w:rsidRDefault="00ED0BF6" w:rsidP="00493C4C">
      <w:pPr>
        <w:pStyle w:val="BodyTextL50"/>
        <w:spacing w:before="0" w:line="360" w:lineRule="auto"/>
      </w:pPr>
      <w:r>
        <w:t xml:space="preserve">Quels sont les résultats de la commande </w:t>
      </w:r>
      <w:r>
        <w:rPr>
          <w:b/>
        </w:rPr>
        <w:t>dir</w:t>
      </w:r>
      <w:r>
        <w:t> ?</w:t>
      </w:r>
    </w:p>
    <w:p w14:paraId="6C8199D1" w14:textId="77777777" w:rsidR="00A30169" w:rsidRDefault="00ED0BF6" w:rsidP="00493C4C">
      <w:pPr>
        <w:pStyle w:val="SubStepAlpha"/>
        <w:spacing w:after="0" w:line="360" w:lineRule="auto"/>
      </w:pPr>
      <w:r>
        <w:t xml:space="preserve">Essayez une commande autre que celle utilisée dans l'invite de commande, telle que </w:t>
      </w:r>
      <w:r w:rsidRPr="00DE42FD">
        <w:rPr>
          <w:b/>
        </w:rPr>
        <w:t>ping</w:t>
      </w:r>
      <w:r>
        <w:t xml:space="preserve">, </w:t>
      </w:r>
      <w:r w:rsidRPr="00DE42FD">
        <w:rPr>
          <w:b/>
        </w:rPr>
        <w:t>cd</w:t>
      </w:r>
      <w:r>
        <w:t xml:space="preserve"> et </w:t>
      </w:r>
      <w:r w:rsidRPr="00DE42FD">
        <w:rPr>
          <w:b/>
        </w:rPr>
        <w:t>ipconfig</w:t>
      </w:r>
      <w:r>
        <w:t xml:space="preserve">. </w:t>
      </w:r>
    </w:p>
    <w:p w14:paraId="126FECF2" w14:textId="6160C3B1" w:rsidR="00A30169" w:rsidRDefault="00A30169" w:rsidP="00493C4C">
      <w:pPr>
        <w:pStyle w:val="Heading3"/>
        <w:spacing w:line="360" w:lineRule="auto"/>
      </w:pPr>
      <w:r>
        <w:lastRenderedPageBreak/>
        <w:t>Question :</w:t>
      </w:r>
    </w:p>
    <w:p w14:paraId="3E139218" w14:textId="42F6D5AC" w:rsidR="00ED0BF6" w:rsidRDefault="00ED0BF6" w:rsidP="00493C4C">
      <w:pPr>
        <w:pStyle w:val="BodyTextL50"/>
        <w:spacing w:before="0" w:line="360" w:lineRule="auto"/>
      </w:pPr>
      <w:r>
        <w:t>Quels sont les résultats?</w:t>
      </w:r>
    </w:p>
    <w:p w14:paraId="4D17961C" w14:textId="77777777" w:rsidR="00ED0BF6" w:rsidRDefault="00ED0BF6" w:rsidP="00493C4C">
      <w:pPr>
        <w:pStyle w:val="Heading2"/>
        <w:spacing w:line="360" w:lineRule="auto"/>
      </w:pPr>
      <w:r>
        <w:t>Explorez les applets de commande.</w:t>
      </w:r>
    </w:p>
    <w:p w14:paraId="1CE68AEA" w14:textId="77777777" w:rsidR="00ED0BF6" w:rsidRDefault="00ED0BF6" w:rsidP="00493C4C">
      <w:pPr>
        <w:pStyle w:val="SubStepAlpha"/>
        <w:spacing w:line="360" w:lineRule="auto"/>
      </w:pPr>
      <w:r>
        <w:t xml:space="preserve">Les commandes PowerShell, ou applets de commande, se présentent sous forme de chaîne </w:t>
      </w:r>
      <w:r w:rsidRPr="004109DE">
        <w:rPr>
          <w:i/>
        </w:rPr>
        <w:t>verbe-nom</w:t>
      </w:r>
      <w:r>
        <w:t xml:space="preserve">. Pour identifier la commande PowerShell permettant de répertorier les sous-répertoires et les fichiers d'un répertoire, saisissez </w:t>
      </w:r>
      <w:r>
        <w:rPr>
          <w:b/>
        </w:rPr>
        <w:t>Get-Alias dir</w:t>
      </w:r>
      <w:r>
        <w:t xml:space="preserve"> à l'invite PowerShell.</w:t>
      </w:r>
    </w:p>
    <w:p w14:paraId="536BE535" w14:textId="77777777" w:rsidR="00ED0BF6" w:rsidRDefault="00ED0BF6" w:rsidP="00493C4C">
      <w:pPr>
        <w:pStyle w:val="CMD"/>
        <w:spacing w:line="360" w:lineRule="auto"/>
      </w:pPr>
      <w:r>
        <w:t xml:space="preserve">PS C:\Users\CyberOpsUser&gt; </w:t>
      </w:r>
      <w:r>
        <w:rPr>
          <w:b/>
        </w:rPr>
        <w:t>Get-Alias dir</w:t>
      </w:r>
    </w:p>
    <w:p w14:paraId="6D4516EA" w14:textId="77777777" w:rsidR="00ED0BF6" w:rsidRDefault="00ED0BF6" w:rsidP="00493C4C">
      <w:pPr>
        <w:pStyle w:val="CMDOutput"/>
        <w:spacing w:line="360" w:lineRule="auto"/>
      </w:pPr>
    </w:p>
    <w:p w14:paraId="0E8D0818" w14:textId="77777777" w:rsidR="00ED0BF6" w:rsidRDefault="00ED0BF6" w:rsidP="00493C4C">
      <w:pPr>
        <w:pStyle w:val="CMDOutput"/>
        <w:spacing w:line="360" w:lineRule="auto"/>
      </w:pPr>
      <w:r>
        <w:t>CommandTypeNameVersionSource</w:t>
      </w:r>
    </w:p>
    <w:p w14:paraId="537C4893" w14:textId="77777777" w:rsidR="00ED0BF6" w:rsidRDefault="00ED0BF6" w:rsidP="00493C4C">
      <w:pPr>
        <w:pStyle w:val="CMDOutput"/>
        <w:spacing w:line="360" w:lineRule="auto"/>
      </w:pPr>
      <w:r>
        <w:t>----------------------------</w:t>
      </w:r>
    </w:p>
    <w:p w14:paraId="61F910A8" w14:textId="77777777" w:rsidR="00ED0BF6" w:rsidRDefault="00ED0BF6" w:rsidP="00493C4C">
      <w:pPr>
        <w:pStyle w:val="CMDOutput"/>
        <w:spacing w:line="360" w:lineRule="auto"/>
      </w:pPr>
      <w:r>
        <w:t>Aliasdir -&gt; Get-ChildItem</w:t>
      </w:r>
    </w:p>
    <w:p w14:paraId="601DDBFD" w14:textId="77777777" w:rsidR="00A30169" w:rsidRDefault="00A30169" w:rsidP="00493C4C">
      <w:pPr>
        <w:pStyle w:val="Heading3"/>
        <w:spacing w:line="360" w:lineRule="auto"/>
      </w:pPr>
      <w:r>
        <w:t>Question :</w:t>
      </w:r>
    </w:p>
    <w:p w14:paraId="6C4AA5D1" w14:textId="77777777" w:rsidR="00A30169" w:rsidRDefault="00ED0BF6" w:rsidP="00493C4C">
      <w:pPr>
        <w:pStyle w:val="BodyTextL50"/>
        <w:spacing w:before="0" w:line="360" w:lineRule="auto"/>
      </w:pPr>
      <w:r>
        <w:t xml:space="preserve">Quelle est la commande PowerShell pour </w:t>
      </w:r>
      <w:r>
        <w:rPr>
          <w:b/>
        </w:rPr>
        <w:t>dir</w:t>
      </w:r>
      <w:r>
        <w:t> ?</w:t>
      </w:r>
    </w:p>
    <w:p w14:paraId="5EAC87BA" w14:textId="6A64C8A2" w:rsidR="00ED0BF6" w:rsidRDefault="00ED0BF6" w:rsidP="00493C4C">
      <w:pPr>
        <w:pStyle w:val="SubStepAlpha"/>
        <w:spacing w:line="360" w:lineRule="auto"/>
      </w:pPr>
      <w:r>
        <w:t xml:space="preserve">Pour plus d'informations sur les applets de commande, effectuez une recherche sur Internet pour </w:t>
      </w:r>
      <w:r>
        <w:rPr>
          <w:b/>
        </w:rPr>
        <w:t>Microsoft powershell cmdlets</w:t>
      </w:r>
      <w:r>
        <w:t>.</w:t>
      </w:r>
    </w:p>
    <w:p w14:paraId="1BDFDDE3" w14:textId="77777777" w:rsidR="00ED0BF6" w:rsidRPr="004109DE" w:rsidRDefault="00ED0BF6" w:rsidP="00493C4C">
      <w:pPr>
        <w:pStyle w:val="SubStepAlpha"/>
        <w:spacing w:line="360" w:lineRule="auto"/>
      </w:pPr>
      <w:r>
        <w:t>Lorsque vous avez terminé, fermez la fenêtre d'invite de commande.</w:t>
      </w:r>
    </w:p>
    <w:p w14:paraId="765015D8" w14:textId="77777777" w:rsidR="00ED0BF6" w:rsidRPr="00A03222" w:rsidRDefault="00ED0BF6" w:rsidP="00493C4C">
      <w:pPr>
        <w:pStyle w:val="Heading2"/>
        <w:spacing w:line="360" w:lineRule="auto"/>
      </w:pPr>
      <w:r>
        <w:t>Explorez la commande netstat à l'aide de PowerShell.</w:t>
      </w:r>
    </w:p>
    <w:p w14:paraId="7962EB23" w14:textId="77777777" w:rsidR="00ED0BF6" w:rsidRDefault="00ED0BF6" w:rsidP="00493C4C">
      <w:pPr>
        <w:pStyle w:val="SubStepAlpha"/>
        <w:spacing w:line="360" w:lineRule="auto"/>
      </w:pPr>
      <w:r>
        <w:t xml:space="preserve">À l'invite de commande PowerShell, saisissez </w:t>
      </w:r>
      <w:r>
        <w:rPr>
          <w:b/>
        </w:rPr>
        <w:t>netstat -h</w:t>
      </w:r>
      <w:r>
        <w:t xml:space="preserve"> pour afficher les options disponibles pour la commande </w:t>
      </w:r>
      <w:r w:rsidRPr="00C82186">
        <w:rPr>
          <w:b/>
          <w:bCs/>
        </w:rPr>
        <w:t>netstat</w:t>
      </w:r>
      <w:r>
        <w:t>.</w:t>
      </w:r>
    </w:p>
    <w:p w14:paraId="62E39EAA" w14:textId="77777777" w:rsidR="00ED0BF6" w:rsidRDefault="00ED0BF6" w:rsidP="00493C4C">
      <w:pPr>
        <w:pStyle w:val="CMD"/>
        <w:spacing w:line="360" w:lineRule="auto"/>
      </w:pPr>
      <w:r>
        <w:t xml:space="preserve">PS C:\Users\CyberOpsUser&gt; </w:t>
      </w:r>
      <w:r w:rsidRPr="001616D3">
        <w:rPr>
          <w:b/>
        </w:rPr>
        <w:t>netstat -h</w:t>
      </w:r>
    </w:p>
    <w:p w14:paraId="514AD0D3" w14:textId="77777777" w:rsidR="00ED0BF6" w:rsidRDefault="00ED0BF6" w:rsidP="00493C4C">
      <w:pPr>
        <w:pStyle w:val="CMDOutput"/>
        <w:spacing w:line="360" w:lineRule="auto"/>
      </w:pPr>
    </w:p>
    <w:p w14:paraId="3E3A0C2A" w14:textId="77777777" w:rsidR="00ED0BF6" w:rsidRDefault="00ED0BF6" w:rsidP="00493C4C">
      <w:pPr>
        <w:pStyle w:val="CMDOutput"/>
        <w:spacing w:line="360" w:lineRule="auto"/>
      </w:pPr>
      <w:r>
        <w:t>Affiche les statistiques de protocole et les connexions réseau TCP/IP actives.</w:t>
      </w:r>
    </w:p>
    <w:p w14:paraId="53F1751B" w14:textId="77777777" w:rsidR="00ED0BF6" w:rsidRDefault="00ED0BF6" w:rsidP="00493C4C">
      <w:pPr>
        <w:pStyle w:val="CMDOutput"/>
        <w:spacing w:line="360" w:lineRule="auto"/>
      </w:pPr>
    </w:p>
    <w:p w14:paraId="71268271" w14:textId="77777777" w:rsidR="00ED0BF6" w:rsidRDefault="00ED0BF6" w:rsidP="00493C4C">
      <w:pPr>
        <w:pStyle w:val="CMDOutput"/>
        <w:spacing w:line="360" w:lineRule="auto"/>
      </w:pPr>
      <w:r>
        <w:t>NETSTAT [-a] [-b] [-e] [-f] [-n] [-o] [-p proto] [-r] [-s] [-x] [-t] [interval]</w:t>
      </w:r>
    </w:p>
    <w:p w14:paraId="6D672FFF" w14:textId="77777777" w:rsidR="00ED0BF6" w:rsidRDefault="00ED0BF6" w:rsidP="00493C4C">
      <w:pPr>
        <w:pStyle w:val="CMDOutput"/>
        <w:spacing w:line="360" w:lineRule="auto"/>
      </w:pPr>
      <w:r>
        <w:t xml:space="preserve"> -a Displays all connections and listening ports.</w:t>
      </w:r>
    </w:p>
    <w:p w14:paraId="2AA928B9" w14:textId="77777777" w:rsidR="00ED0BF6" w:rsidRDefault="00ED0BF6" w:rsidP="00493C4C">
      <w:pPr>
        <w:pStyle w:val="CMDOutput"/>
        <w:spacing w:line="360" w:lineRule="auto"/>
      </w:pPr>
      <w:r>
        <w:t xml:space="preserve">  -b Affiche l'exécutable impliqué dans la création de chaque connexion ou port d'écoute. Dans certains cas, les exécutables connus hébergent plusieurs composants indépendants et, dans ce cas, la séquence des composants impliqués dans la création de la connexion ou du port d'écoute est affichée. Dans ce cas, le nom de l'exécutable est entre [] en bas. Au-dessus se trouve le composant qu'il a appelé, et ainsi de suite jusqu'à ce que la communication TCP/IP ait été établie. Notez que cette option peut être chronophage et échouera si vous n'avez pas toutes les autorisations nécessaires.</w:t>
      </w:r>
    </w:p>
    <w:p w14:paraId="368C0804" w14:textId="77777777" w:rsidR="00ED0BF6" w:rsidRDefault="00ED0BF6" w:rsidP="00493C4C">
      <w:pPr>
        <w:pStyle w:val="CMDOutput"/>
        <w:spacing w:line="360" w:lineRule="auto"/>
      </w:pPr>
      <w:r>
        <w:t>&lt;some output omitted&gt;</w:t>
      </w:r>
    </w:p>
    <w:p w14:paraId="351C4DE2" w14:textId="77777777" w:rsidR="00ED0BF6" w:rsidRDefault="00ED0BF6" w:rsidP="00493C4C">
      <w:pPr>
        <w:pStyle w:val="SubStepAlpha"/>
        <w:spacing w:line="360" w:lineRule="auto"/>
      </w:pPr>
      <w:r>
        <w:t xml:space="preserve">Pour afficher la table de routage avec les routes actives, saisissez </w:t>
      </w:r>
      <w:r w:rsidRPr="001616D3">
        <w:rPr>
          <w:b/>
        </w:rPr>
        <w:t>netstat -r</w:t>
      </w:r>
      <w:r>
        <w:t xml:space="preserve"> à l'invite.</w:t>
      </w:r>
    </w:p>
    <w:p w14:paraId="19E49512" w14:textId="77777777" w:rsidR="00ED0BF6" w:rsidRDefault="00ED0BF6" w:rsidP="00493C4C">
      <w:pPr>
        <w:pStyle w:val="CMD"/>
        <w:spacing w:line="360" w:lineRule="auto"/>
      </w:pPr>
      <w:r>
        <w:lastRenderedPageBreak/>
        <w:t xml:space="preserve">PS C:\Users\CyberOpsUser&gt; </w:t>
      </w:r>
      <w:r w:rsidRPr="001616D3">
        <w:rPr>
          <w:b/>
        </w:rPr>
        <w:t>netstat -r</w:t>
      </w:r>
    </w:p>
    <w:p w14:paraId="71378F54" w14:textId="77777777" w:rsidR="00ED0BF6" w:rsidRDefault="00ED0BF6" w:rsidP="00493C4C">
      <w:pPr>
        <w:pStyle w:val="CMDOutput"/>
        <w:spacing w:line="360" w:lineRule="auto"/>
      </w:pPr>
      <w:r>
        <w:t>===========================================================================</w:t>
      </w:r>
    </w:p>
    <w:p w14:paraId="7B8287C4" w14:textId="77777777" w:rsidR="00ED0BF6" w:rsidRDefault="00ED0BF6" w:rsidP="00493C4C">
      <w:pPr>
        <w:pStyle w:val="CMDOutput"/>
        <w:spacing w:line="360" w:lineRule="auto"/>
      </w:pPr>
      <w:r>
        <w:t>Liste d'interfaces</w:t>
      </w:r>
    </w:p>
    <w:p w14:paraId="599F6CF4" w14:textId="77777777" w:rsidR="00ED0BF6" w:rsidRDefault="00ED0BF6" w:rsidP="00493C4C">
      <w:pPr>
        <w:pStyle w:val="CMDOutput"/>
        <w:spacing w:line="360" w:lineRule="auto"/>
      </w:pPr>
      <w:r>
        <w:t xml:space="preserve">  3…08 00 27 a0 c3 53 ......Intel(R) PRO/1000 MT Desktop Adapter</w:t>
      </w:r>
    </w:p>
    <w:p w14:paraId="5423A521" w14:textId="77777777" w:rsidR="00ED0BF6" w:rsidRDefault="00ED0BF6" w:rsidP="00493C4C">
      <w:pPr>
        <w:pStyle w:val="CMDOutput"/>
        <w:spacing w:line="360" w:lineRule="auto"/>
      </w:pPr>
      <w:r>
        <w:t xml:space="preserve"> 10…08 00 27 26 c1 78 ......Intel(R) PRO/1000 MT Desktop Adapter #2</w:t>
      </w:r>
    </w:p>
    <w:p w14:paraId="7682D0AE" w14:textId="77777777" w:rsidR="00ED0BF6" w:rsidRDefault="00ED0BF6" w:rsidP="00493C4C">
      <w:pPr>
        <w:pStyle w:val="CMDOutput"/>
        <w:spacing w:line="360" w:lineRule="auto"/>
      </w:pPr>
      <w:r>
        <w:t xml:space="preserve">  1...........................Software Loopback Interface 1</w:t>
      </w:r>
    </w:p>
    <w:p w14:paraId="138CA06B" w14:textId="77777777" w:rsidR="00ED0BF6" w:rsidRDefault="00ED0BF6" w:rsidP="00493C4C">
      <w:pPr>
        <w:pStyle w:val="CMDOutput"/>
        <w:spacing w:line="360" w:lineRule="auto"/>
      </w:pPr>
      <w:r>
        <w:t>===========================================================================</w:t>
      </w:r>
    </w:p>
    <w:p w14:paraId="14F2F06E" w14:textId="77777777" w:rsidR="00ED0BF6" w:rsidRDefault="00ED0BF6" w:rsidP="00493C4C">
      <w:pPr>
        <w:pStyle w:val="CMDOutput"/>
        <w:spacing w:line="360" w:lineRule="auto"/>
      </w:pPr>
    </w:p>
    <w:p w14:paraId="46FE7158" w14:textId="77777777" w:rsidR="00ED0BF6" w:rsidRDefault="00ED0BF6" w:rsidP="00493C4C">
      <w:pPr>
        <w:pStyle w:val="CMDOutput"/>
        <w:spacing w:line="360" w:lineRule="auto"/>
      </w:pPr>
      <w:r>
        <w:t>Table de routage IPv4</w:t>
      </w:r>
    </w:p>
    <w:p w14:paraId="2A4F1E74" w14:textId="77777777" w:rsidR="00ED0BF6" w:rsidRDefault="00ED0BF6" w:rsidP="00493C4C">
      <w:pPr>
        <w:pStyle w:val="CMDOutput"/>
        <w:spacing w:line="360" w:lineRule="auto"/>
      </w:pPr>
      <w:r>
        <w:t>===========================================================================</w:t>
      </w:r>
    </w:p>
    <w:p w14:paraId="385007AE" w14:textId="77777777" w:rsidR="00ED0BF6" w:rsidRDefault="00ED0BF6" w:rsidP="00493C4C">
      <w:pPr>
        <w:pStyle w:val="CMDOutput"/>
        <w:spacing w:line="360" w:lineRule="auto"/>
      </w:pPr>
      <w:r>
        <w:t>Routes actives :</w:t>
      </w:r>
    </w:p>
    <w:p w14:paraId="7143793F" w14:textId="77777777" w:rsidR="00ED0BF6" w:rsidRDefault="00ED0BF6" w:rsidP="00493C4C">
      <w:pPr>
        <w:pStyle w:val="CMDOutput"/>
        <w:spacing w:line="360" w:lineRule="auto"/>
      </w:pPr>
      <w:r>
        <w:t xml:space="preserve">Destination réseau Masque réseau Passerelle Interface Métrique </w:t>
      </w:r>
    </w:p>
    <w:p w14:paraId="448F5A53" w14:textId="77777777" w:rsidR="00ED0BF6" w:rsidRDefault="00ED0BF6" w:rsidP="00493C4C">
      <w:pPr>
        <w:pStyle w:val="CMDOutput"/>
        <w:spacing w:line="360" w:lineRule="auto"/>
      </w:pPr>
      <w:r>
        <w:t>0.0.0.0 0.0.0.0 192.168.1.1 192.168.1.5 25</w:t>
      </w:r>
    </w:p>
    <w:p w14:paraId="4A89067B" w14:textId="77777777" w:rsidR="00ED0BF6" w:rsidRDefault="00ED0BF6" w:rsidP="00493C4C">
      <w:pPr>
        <w:pStyle w:val="CMDOutput"/>
        <w:spacing w:line="360" w:lineRule="auto"/>
      </w:pPr>
      <w:r>
        <w:t xml:space="preserve">        127.0.0.0 255.0.0.0 On-link 127.0.0.1 331</w:t>
      </w:r>
    </w:p>
    <w:p w14:paraId="05CA7ED8" w14:textId="77777777" w:rsidR="00ED0BF6" w:rsidRDefault="00ED0BF6" w:rsidP="00493C4C">
      <w:pPr>
        <w:pStyle w:val="CMDOutput"/>
        <w:spacing w:line="360" w:lineRule="auto"/>
      </w:pPr>
      <w:r>
        <w:t xml:space="preserve">        127.0.0.1 255.255.255.255 On-link 127.0.0.1 331</w:t>
      </w:r>
    </w:p>
    <w:p w14:paraId="4470D5FF" w14:textId="77777777" w:rsidR="00ED0BF6" w:rsidRDefault="00ED0BF6" w:rsidP="00493C4C">
      <w:pPr>
        <w:pStyle w:val="CMDOutput"/>
        <w:spacing w:line="360" w:lineRule="auto"/>
      </w:pPr>
      <w:r>
        <w:t xml:space="preserve">  127.255.255.255 255.255.255.255 On-link 127.0.0.1 331</w:t>
      </w:r>
    </w:p>
    <w:p w14:paraId="37CE73F3" w14:textId="77777777" w:rsidR="00ED0BF6" w:rsidRDefault="00ED0BF6" w:rsidP="00493C4C">
      <w:pPr>
        <w:pStyle w:val="CMDOutput"/>
        <w:spacing w:line="360" w:lineRule="auto"/>
      </w:pPr>
      <w:r>
        <w:t xml:space="preserve">      169.254.0.0 255.255.0.0 On-link 169.254.181.151 281</w:t>
      </w:r>
    </w:p>
    <w:p w14:paraId="064302BA" w14:textId="77777777" w:rsidR="00ED0BF6" w:rsidRDefault="00ED0BF6" w:rsidP="00493C4C">
      <w:pPr>
        <w:pStyle w:val="CMDOutput"/>
        <w:spacing w:line="360" w:lineRule="auto"/>
      </w:pPr>
      <w:r>
        <w:t xml:space="preserve">  169.254.181.151 255.255.255.255 On-link 169.254.181.151 281</w:t>
      </w:r>
    </w:p>
    <w:p w14:paraId="53CC5E0E" w14:textId="77777777" w:rsidR="00ED0BF6" w:rsidRDefault="00ED0BF6" w:rsidP="00493C4C">
      <w:pPr>
        <w:pStyle w:val="CMDOutput"/>
        <w:spacing w:line="360" w:lineRule="auto"/>
      </w:pPr>
      <w:r>
        <w:t xml:space="preserve">  169.254.255.255 255.255.255.255 On-link 169.254.181.151 281</w:t>
      </w:r>
    </w:p>
    <w:p w14:paraId="624119AC" w14:textId="77777777" w:rsidR="00ED0BF6" w:rsidRDefault="00ED0BF6" w:rsidP="00493C4C">
      <w:pPr>
        <w:pStyle w:val="CMDOutput"/>
        <w:spacing w:line="360" w:lineRule="auto"/>
      </w:pPr>
      <w:r>
        <w:t xml:space="preserve">      192.168.1.0 255.255.255.0 On-link 192.168.1.5 281</w:t>
      </w:r>
    </w:p>
    <w:p w14:paraId="7682CC79" w14:textId="77777777" w:rsidR="00ED0BF6" w:rsidRDefault="00ED0BF6" w:rsidP="00493C4C">
      <w:pPr>
        <w:pStyle w:val="CMDOutput"/>
        <w:spacing w:line="360" w:lineRule="auto"/>
      </w:pPr>
      <w:r>
        <w:t xml:space="preserve">      192.168.1.5 255.255.255.255 On-link 192.168.1.5 281</w:t>
      </w:r>
    </w:p>
    <w:p w14:paraId="12EB3ADE" w14:textId="77777777" w:rsidR="00ED0BF6" w:rsidRDefault="00ED0BF6" w:rsidP="00493C4C">
      <w:pPr>
        <w:pStyle w:val="CMDOutput"/>
        <w:spacing w:line="360" w:lineRule="auto"/>
      </w:pPr>
      <w:r>
        <w:t xml:space="preserve">    192.168.1.255 255.255.255.255 On-link 192.168.1.5 281</w:t>
      </w:r>
    </w:p>
    <w:p w14:paraId="653E0254" w14:textId="77777777" w:rsidR="00ED0BF6" w:rsidRDefault="00ED0BF6" w:rsidP="00493C4C">
      <w:pPr>
        <w:pStyle w:val="CMDOutput"/>
        <w:spacing w:line="360" w:lineRule="auto"/>
      </w:pPr>
      <w:r>
        <w:t xml:space="preserve">        224.0.0.0 240.0.0.0 On-link 127.0.0.1 331</w:t>
      </w:r>
    </w:p>
    <w:p w14:paraId="16EC4CC0" w14:textId="77777777" w:rsidR="00ED0BF6" w:rsidRDefault="00ED0BF6" w:rsidP="00493C4C">
      <w:pPr>
        <w:pStyle w:val="CMDOutput"/>
        <w:spacing w:line="360" w:lineRule="auto"/>
      </w:pPr>
      <w:r>
        <w:t xml:space="preserve">        224.0.0.0 240.0.0.0 On-link 192.168.1.5 281</w:t>
      </w:r>
    </w:p>
    <w:p w14:paraId="02491B60" w14:textId="77777777" w:rsidR="00ED0BF6" w:rsidRDefault="00ED0BF6" w:rsidP="00493C4C">
      <w:pPr>
        <w:pStyle w:val="CMDOutput"/>
        <w:spacing w:line="360" w:lineRule="auto"/>
      </w:pPr>
      <w:r>
        <w:t xml:space="preserve">        224.0.0.0 240.0.0.0 On-link 169.254.181.151 281</w:t>
      </w:r>
    </w:p>
    <w:p w14:paraId="49ABD923" w14:textId="77777777" w:rsidR="00ED0BF6" w:rsidRDefault="00ED0BF6" w:rsidP="00493C4C">
      <w:pPr>
        <w:pStyle w:val="CMDOutput"/>
        <w:spacing w:line="360" w:lineRule="auto"/>
      </w:pPr>
      <w:r>
        <w:t xml:space="preserve">  255.255.255.255 255.255.255.255 On-link 127.0.0.1 331</w:t>
      </w:r>
    </w:p>
    <w:p w14:paraId="60B5F473" w14:textId="77777777" w:rsidR="00ED0BF6" w:rsidRDefault="00ED0BF6" w:rsidP="00493C4C">
      <w:pPr>
        <w:pStyle w:val="CMDOutput"/>
        <w:spacing w:line="360" w:lineRule="auto"/>
      </w:pPr>
      <w:r>
        <w:t xml:space="preserve">  255.255.255.255 255.255.255.255 On-link 192.168.1.5 281</w:t>
      </w:r>
    </w:p>
    <w:p w14:paraId="3F6FBD5D" w14:textId="77777777" w:rsidR="00ED0BF6" w:rsidRDefault="00ED0BF6" w:rsidP="00493C4C">
      <w:pPr>
        <w:pStyle w:val="CMDOutput"/>
        <w:spacing w:line="360" w:lineRule="auto"/>
      </w:pPr>
      <w:r>
        <w:t xml:space="preserve">  255.255.255.255 255.255.255.255 On-link 169.254.181.151 281</w:t>
      </w:r>
    </w:p>
    <w:p w14:paraId="3CC06D9B" w14:textId="77777777" w:rsidR="00ED0BF6" w:rsidRDefault="00ED0BF6" w:rsidP="00493C4C">
      <w:pPr>
        <w:pStyle w:val="CMDOutput"/>
        <w:spacing w:line="360" w:lineRule="auto"/>
      </w:pPr>
      <w:r>
        <w:t>===========================================================================</w:t>
      </w:r>
    </w:p>
    <w:p w14:paraId="3D399E76" w14:textId="77777777" w:rsidR="00ED0BF6" w:rsidRDefault="00ED0BF6" w:rsidP="00493C4C">
      <w:pPr>
        <w:pStyle w:val="CMDOutput"/>
        <w:spacing w:line="360" w:lineRule="auto"/>
      </w:pPr>
      <w:r>
        <w:t>Routes persistantes :</w:t>
      </w:r>
    </w:p>
    <w:p w14:paraId="6680F5D3" w14:textId="77777777" w:rsidR="00ED0BF6" w:rsidRDefault="00ED0BF6" w:rsidP="00493C4C">
      <w:pPr>
        <w:pStyle w:val="CMDOutput"/>
        <w:spacing w:line="360" w:lineRule="auto"/>
      </w:pPr>
      <w:r>
        <w:t xml:space="preserve">  Néant</w:t>
      </w:r>
    </w:p>
    <w:p w14:paraId="7C637B23" w14:textId="77777777" w:rsidR="00ED0BF6" w:rsidRDefault="00ED0BF6" w:rsidP="00493C4C">
      <w:pPr>
        <w:pStyle w:val="CMDOutput"/>
        <w:spacing w:line="360" w:lineRule="auto"/>
      </w:pPr>
    </w:p>
    <w:p w14:paraId="0F77E59A" w14:textId="77777777" w:rsidR="00ED0BF6" w:rsidRDefault="00ED0BF6" w:rsidP="00493C4C">
      <w:pPr>
        <w:pStyle w:val="CMDOutput"/>
        <w:spacing w:line="360" w:lineRule="auto"/>
      </w:pPr>
      <w:r>
        <w:t>Table de routage IPv6</w:t>
      </w:r>
    </w:p>
    <w:p w14:paraId="05B01067" w14:textId="77777777" w:rsidR="00ED0BF6" w:rsidRDefault="00ED0BF6" w:rsidP="00493C4C">
      <w:pPr>
        <w:pStyle w:val="CMDOutput"/>
        <w:spacing w:line="360" w:lineRule="auto"/>
      </w:pPr>
      <w:r>
        <w:t>===========================================================================</w:t>
      </w:r>
    </w:p>
    <w:p w14:paraId="4E71EF85" w14:textId="77777777" w:rsidR="00ED0BF6" w:rsidRDefault="00ED0BF6" w:rsidP="00493C4C">
      <w:pPr>
        <w:pStyle w:val="CMDOutput"/>
        <w:spacing w:line="360" w:lineRule="auto"/>
      </w:pPr>
      <w:r>
        <w:t>Routes actives :</w:t>
      </w:r>
    </w:p>
    <w:p w14:paraId="03FEB2B0" w14:textId="77777777" w:rsidR="00ED0BF6" w:rsidRDefault="00ED0BF6" w:rsidP="00493C4C">
      <w:pPr>
        <w:pStyle w:val="CMDOutput"/>
        <w:spacing w:line="360" w:lineRule="auto"/>
      </w:pPr>
      <w:r>
        <w:lastRenderedPageBreak/>
        <w:t xml:space="preserve"> If Metric Network Destination Gateway</w:t>
      </w:r>
    </w:p>
    <w:p w14:paraId="5D19B698" w14:textId="77777777" w:rsidR="00ED0BF6" w:rsidRDefault="00ED0BF6" w:rsidP="00493C4C">
      <w:pPr>
        <w:pStyle w:val="CMDOutput"/>
        <w:spacing w:line="360" w:lineRule="auto"/>
      </w:pPr>
      <w:r>
        <w:t xml:space="preserve">  1 331 ::1/128 On-link</w:t>
      </w:r>
    </w:p>
    <w:p w14:paraId="3E7EC8F3" w14:textId="77777777" w:rsidR="00ED0BF6" w:rsidRDefault="00ED0BF6" w:rsidP="00493C4C">
      <w:pPr>
        <w:pStyle w:val="CMDOutput"/>
        <w:spacing w:line="360" w:lineRule="auto"/>
      </w:pPr>
      <w:r>
        <w:t xml:space="preserve">  3 281 fe80::/64 On-link</w:t>
      </w:r>
    </w:p>
    <w:p w14:paraId="20EFE30D" w14:textId="77777777" w:rsidR="00ED0BF6" w:rsidRDefault="00ED0BF6" w:rsidP="00493C4C">
      <w:pPr>
        <w:pStyle w:val="CMDOutput"/>
        <w:spacing w:line="360" w:lineRule="auto"/>
      </w:pPr>
      <w:r>
        <w:t xml:space="preserve"> 10 281 fe80::/64 On-link</w:t>
      </w:r>
    </w:p>
    <w:p w14:paraId="2DE63C38" w14:textId="77777777" w:rsidR="00ED0BF6" w:rsidRDefault="00ED0BF6" w:rsidP="00493C4C">
      <w:pPr>
        <w:pStyle w:val="CMDOutput"/>
        <w:spacing w:line="360" w:lineRule="auto"/>
      </w:pPr>
      <w:r>
        <w:t xml:space="preserve"> 10 281 fe80::408b:14a4:7b64:b597/128</w:t>
      </w:r>
    </w:p>
    <w:p w14:paraId="74A109A8" w14:textId="77777777" w:rsidR="00ED0BF6" w:rsidRDefault="00ED0BF6" w:rsidP="00493C4C">
      <w:pPr>
        <w:pStyle w:val="CMDOutput"/>
        <w:spacing w:line="360" w:lineRule="auto"/>
      </w:pPr>
      <w:r>
        <w:t xml:space="preserve">                                    On-link</w:t>
      </w:r>
    </w:p>
    <w:p w14:paraId="60FC5FA6" w14:textId="77777777" w:rsidR="00ED0BF6" w:rsidRDefault="00ED0BF6" w:rsidP="00493C4C">
      <w:pPr>
        <w:pStyle w:val="CMDOutput"/>
        <w:spacing w:line="360" w:lineRule="auto"/>
      </w:pPr>
      <w:r>
        <w:t xml:space="preserve">  3 281 fe80::dd67:9e98:9ce0:51e/128</w:t>
      </w:r>
    </w:p>
    <w:p w14:paraId="4CEE599E" w14:textId="77777777" w:rsidR="00ED0BF6" w:rsidRDefault="00ED0BF6" w:rsidP="00493C4C">
      <w:pPr>
        <w:pStyle w:val="CMDOutput"/>
        <w:spacing w:line="360" w:lineRule="auto"/>
      </w:pPr>
      <w:r>
        <w:t xml:space="preserve">                                    On-link</w:t>
      </w:r>
    </w:p>
    <w:p w14:paraId="6EF0D4F8" w14:textId="77777777" w:rsidR="00ED0BF6" w:rsidRDefault="00ED0BF6" w:rsidP="00493C4C">
      <w:pPr>
        <w:pStyle w:val="CMDOutput"/>
        <w:spacing w:line="360" w:lineRule="auto"/>
      </w:pPr>
      <w:r>
        <w:t xml:space="preserve">  1 331 ff00::/8 On-link</w:t>
      </w:r>
    </w:p>
    <w:p w14:paraId="28270E61" w14:textId="77777777" w:rsidR="00ED0BF6" w:rsidRDefault="00ED0BF6" w:rsidP="00493C4C">
      <w:pPr>
        <w:pStyle w:val="CMDOutput"/>
        <w:spacing w:line="360" w:lineRule="auto"/>
      </w:pPr>
      <w:r>
        <w:t xml:space="preserve">  3 281 ff00::/8 On-link</w:t>
      </w:r>
    </w:p>
    <w:p w14:paraId="7D5F6272" w14:textId="77777777" w:rsidR="00ED0BF6" w:rsidRDefault="00ED0BF6" w:rsidP="00493C4C">
      <w:pPr>
        <w:pStyle w:val="CMDOutput"/>
        <w:spacing w:line="360" w:lineRule="auto"/>
      </w:pPr>
      <w:r>
        <w:t xml:space="preserve"> 10 281 ff00::/8 On-link</w:t>
      </w:r>
    </w:p>
    <w:p w14:paraId="4F50ACFE" w14:textId="77777777" w:rsidR="00ED0BF6" w:rsidRDefault="00ED0BF6" w:rsidP="00493C4C">
      <w:pPr>
        <w:pStyle w:val="CMDOutput"/>
        <w:spacing w:line="360" w:lineRule="auto"/>
      </w:pPr>
      <w:r>
        <w:t>===========================================================================</w:t>
      </w:r>
    </w:p>
    <w:p w14:paraId="65097698" w14:textId="77777777" w:rsidR="00ED0BF6" w:rsidRDefault="00ED0BF6" w:rsidP="00493C4C">
      <w:pPr>
        <w:pStyle w:val="CMDOutput"/>
        <w:spacing w:line="360" w:lineRule="auto"/>
      </w:pPr>
      <w:r>
        <w:t>Routes persistantes :</w:t>
      </w:r>
    </w:p>
    <w:p w14:paraId="37179BC2" w14:textId="77777777" w:rsidR="00ED0BF6" w:rsidRDefault="00ED0BF6" w:rsidP="00493C4C">
      <w:pPr>
        <w:pStyle w:val="CMDOutput"/>
        <w:spacing w:line="360" w:lineRule="auto"/>
      </w:pPr>
      <w:r>
        <w:t xml:space="preserve">  Néant</w:t>
      </w:r>
    </w:p>
    <w:p w14:paraId="69BF453C" w14:textId="77777777" w:rsidR="00A30169" w:rsidRDefault="00A30169" w:rsidP="00493C4C">
      <w:pPr>
        <w:pStyle w:val="Heading3"/>
        <w:spacing w:line="360" w:lineRule="auto"/>
      </w:pPr>
      <w:r>
        <w:t>Question :</w:t>
      </w:r>
    </w:p>
    <w:p w14:paraId="1FBF2297" w14:textId="06579A18" w:rsidR="00ED0BF6" w:rsidRDefault="00ED0BF6" w:rsidP="00493C4C">
      <w:pPr>
        <w:pStyle w:val="BodyTextL50"/>
        <w:spacing w:before="0" w:line="360" w:lineRule="auto"/>
      </w:pPr>
      <w:r>
        <w:t>Qu'est-ce que la passerelle IPv4 ?</w:t>
      </w:r>
    </w:p>
    <w:p w14:paraId="4AA44945" w14:textId="77777777" w:rsidR="00ED0BF6" w:rsidRDefault="00ED0BF6" w:rsidP="00493C4C">
      <w:pPr>
        <w:pStyle w:val="SubStepAlpha"/>
        <w:keepNext/>
        <w:spacing w:line="360" w:lineRule="auto"/>
      </w:pPr>
      <w:r>
        <w:t xml:space="preserve">Ouvrez et exécutez une deuxième commande PowerShell avec des privilèges élevés. Cliquez sur </w:t>
      </w:r>
      <w:r>
        <w:rPr>
          <w:b/>
        </w:rPr>
        <w:t>Démarrer</w:t>
      </w:r>
      <w:r>
        <w:t xml:space="preserve">. Lancez une recherche sur PowerShell, cliquez avec le bouton droit sur </w:t>
      </w:r>
      <w:r>
        <w:rPr>
          <w:b/>
        </w:rPr>
        <w:t>Windows PowerShell</w:t>
      </w:r>
      <w:r>
        <w:t xml:space="preserve"> et sélectionnez </w:t>
      </w:r>
      <w:r>
        <w:rPr>
          <w:b/>
        </w:rPr>
        <w:t>Exécuter en tant qu'administrateur</w:t>
      </w:r>
      <w:r>
        <w:t xml:space="preserve">. Cliquez sur </w:t>
      </w:r>
      <w:r>
        <w:rPr>
          <w:b/>
        </w:rPr>
        <w:t>Yes</w:t>
      </w:r>
      <w:r>
        <w:t xml:space="preserve"> pour autoriser cette application à effectuer des modifications sur votre appareil.</w:t>
      </w:r>
    </w:p>
    <w:p w14:paraId="1B9BCA10" w14:textId="77777777" w:rsidR="00ED0BF6" w:rsidRDefault="00ED0BF6" w:rsidP="00493C4C">
      <w:pPr>
        <w:pStyle w:val="Visual"/>
        <w:spacing w:line="360" w:lineRule="auto"/>
      </w:pPr>
      <w:r w:rsidRPr="007C0650">
        <w:rPr>
          <w:noProof/>
          <w:lang w:val="en-US"/>
        </w:rPr>
        <w:drawing>
          <wp:inline distT="0" distB="0" distL="0" distR="0" wp14:anchorId="734E288E" wp14:editId="1876CD18">
            <wp:extent cx="2286000" cy="1532238"/>
            <wp:effectExtent l="0" t="0" r="0" b="0"/>
            <wp:docPr id="4" name="Picture 4" descr="Screenshot of the Windows Powershell with Run as adminstrator opti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1532238"/>
                    </a:xfrm>
                    <a:prstGeom prst="rect">
                      <a:avLst/>
                    </a:prstGeom>
                  </pic:spPr>
                </pic:pic>
              </a:graphicData>
            </a:graphic>
          </wp:inline>
        </w:drawing>
      </w:r>
    </w:p>
    <w:p w14:paraId="42A3942A" w14:textId="2372063A" w:rsidR="00ED0BF6" w:rsidRDefault="00ED0BF6" w:rsidP="00493C4C">
      <w:pPr>
        <w:pStyle w:val="SubStepAlpha"/>
        <w:spacing w:line="360" w:lineRule="auto"/>
      </w:pPr>
      <w:r>
        <w:t xml:space="preserve">La commande netstat peut également afficher les processus associés aux connexions TCP actives. À l'invite, saisissez la commande </w:t>
      </w:r>
      <w:r>
        <w:rPr>
          <w:b/>
        </w:rPr>
        <w:t>netstat -abno</w:t>
      </w:r>
      <w:r>
        <w:t>.</w:t>
      </w:r>
    </w:p>
    <w:p w14:paraId="1877EC9F" w14:textId="77777777" w:rsidR="00ED0BF6" w:rsidRPr="002D293E" w:rsidRDefault="00ED0BF6" w:rsidP="00493C4C">
      <w:pPr>
        <w:pStyle w:val="CMD"/>
        <w:spacing w:line="360" w:lineRule="auto"/>
      </w:pPr>
      <w:r>
        <w:t xml:space="preserve">PS C:\Windows\system32&gt; </w:t>
      </w:r>
      <w:r>
        <w:rPr>
          <w:b/>
        </w:rPr>
        <w:t>netstat -abno</w:t>
      </w:r>
    </w:p>
    <w:p w14:paraId="4BBD4FAD" w14:textId="77777777" w:rsidR="00ED0BF6" w:rsidRPr="002D293E" w:rsidRDefault="00ED0BF6" w:rsidP="00493C4C">
      <w:pPr>
        <w:pStyle w:val="CMDOutput"/>
        <w:spacing w:line="360" w:lineRule="auto"/>
      </w:pPr>
    </w:p>
    <w:p w14:paraId="38A6775D" w14:textId="77777777" w:rsidR="00ED0BF6" w:rsidRPr="002D293E" w:rsidRDefault="00ED0BF6" w:rsidP="00493C4C">
      <w:pPr>
        <w:pStyle w:val="CMDOutput"/>
        <w:spacing w:line="360" w:lineRule="auto"/>
      </w:pPr>
      <w:r>
        <w:t>Connexions actives</w:t>
      </w:r>
    </w:p>
    <w:p w14:paraId="653E0A9E" w14:textId="77777777" w:rsidR="00ED0BF6" w:rsidRPr="002D293E" w:rsidRDefault="00ED0BF6" w:rsidP="00493C4C">
      <w:pPr>
        <w:pStyle w:val="CMDOutput"/>
        <w:spacing w:line="360" w:lineRule="auto"/>
      </w:pPr>
    </w:p>
    <w:p w14:paraId="182A3574" w14:textId="77777777" w:rsidR="00ED0BF6" w:rsidRPr="002D293E" w:rsidRDefault="00ED0BF6" w:rsidP="00493C4C">
      <w:pPr>
        <w:pStyle w:val="CMDOutput"/>
        <w:spacing w:line="360" w:lineRule="auto"/>
      </w:pPr>
      <w:r>
        <w:t xml:space="preserve">  Protocole Adresse locale Adresse distante État PID</w:t>
      </w:r>
    </w:p>
    <w:p w14:paraId="265165C1" w14:textId="77777777" w:rsidR="00ED0BF6" w:rsidRPr="00F2512E" w:rsidRDefault="00ED0BF6" w:rsidP="00493C4C">
      <w:pPr>
        <w:pStyle w:val="CMDOutput"/>
        <w:spacing w:line="360" w:lineRule="auto"/>
        <w:rPr>
          <w:highlight w:val="yellow"/>
        </w:rPr>
      </w:pPr>
      <w:r>
        <w:rPr>
          <w:highlight w:val="yellow"/>
        </w:rPr>
        <w:t xml:space="preserve">  TCP 0.0.0.0:135 0.0.0.0:0 LISTENING 756</w:t>
      </w:r>
    </w:p>
    <w:p w14:paraId="1BB962F3" w14:textId="77777777" w:rsidR="00ED0BF6" w:rsidRPr="00F2512E" w:rsidRDefault="00ED0BF6" w:rsidP="00493C4C">
      <w:pPr>
        <w:pStyle w:val="CMDOutput"/>
        <w:spacing w:line="360" w:lineRule="auto"/>
        <w:rPr>
          <w:highlight w:val="yellow"/>
        </w:rPr>
      </w:pPr>
      <w:r>
        <w:rPr>
          <w:highlight w:val="yellow"/>
        </w:rPr>
        <w:lastRenderedPageBreak/>
        <w:t xml:space="preserve">  RpcSs</w:t>
      </w:r>
    </w:p>
    <w:p w14:paraId="3215C2D8" w14:textId="77777777" w:rsidR="00ED0BF6" w:rsidRPr="002D293E" w:rsidRDefault="00ED0BF6" w:rsidP="00493C4C">
      <w:pPr>
        <w:pStyle w:val="CMDOutput"/>
        <w:spacing w:line="360" w:lineRule="auto"/>
      </w:pPr>
      <w:r>
        <w:rPr>
          <w:highlight w:val="yellow"/>
        </w:rPr>
        <w:t xml:space="preserve"> [svchost.exe]</w:t>
      </w:r>
    </w:p>
    <w:p w14:paraId="07E0A5A6" w14:textId="77777777" w:rsidR="00ED0BF6" w:rsidRPr="002D293E" w:rsidRDefault="00ED0BF6" w:rsidP="00493C4C">
      <w:pPr>
        <w:pStyle w:val="CMDOutput"/>
        <w:spacing w:line="360" w:lineRule="auto"/>
      </w:pPr>
      <w:r>
        <w:t xml:space="preserve">  TCP 0.0.0.0:445 0.0.0.0:0 LISTENING 4</w:t>
      </w:r>
    </w:p>
    <w:p w14:paraId="503F883A" w14:textId="77777777" w:rsidR="00ED0BF6" w:rsidRPr="002D293E" w:rsidRDefault="00ED0BF6" w:rsidP="00493C4C">
      <w:pPr>
        <w:pStyle w:val="CMDOutput"/>
        <w:spacing w:line="360" w:lineRule="auto"/>
      </w:pPr>
      <w:r>
        <w:t xml:space="preserve"> Impossible d'obtenir les informations de propriété</w:t>
      </w:r>
    </w:p>
    <w:p w14:paraId="3059F861" w14:textId="77777777" w:rsidR="00ED0BF6" w:rsidRPr="002D293E" w:rsidRDefault="00ED0BF6" w:rsidP="00493C4C">
      <w:pPr>
        <w:pStyle w:val="CMDOutput"/>
        <w:spacing w:line="360" w:lineRule="auto"/>
      </w:pPr>
      <w:r>
        <w:t xml:space="preserve">  TCP 0.0.0.0:49664 0.0.0.0:0 LISTENING 444</w:t>
      </w:r>
    </w:p>
    <w:p w14:paraId="069A7CE1" w14:textId="77777777" w:rsidR="00ED0BF6" w:rsidRPr="002D293E" w:rsidRDefault="00ED0BF6" w:rsidP="00493C4C">
      <w:pPr>
        <w:pStyle w:val="CMDOutput"/>
        <w:spacing w:line="360" w:lineRule="auto"/>
      </w:pPr>
      <w:r>
        <w:t xml:space="preserve"> Impossible d'obtenir les informations de propriété</w:t>
      </w:r>
    </w:p>
    <w:p w14:paraId="6FB57CD5" w14:textId="77777777" w:rsidR="00ED0BF6" w:rsidRPr="002D293E" w:rsidRDefault="00ED0BF6" w:rsidP="00493C4C">
      <w:pPr>
        <w:pStyle w:val="CMDOutput"/>
        <w:spacing w:line="360" w:lineRule="auto"/>
      </w:pPr>
      <w:r>
        <w:t xml:space="preserve">  TCP 0.0.0.0:49665 0.0.0.0:0 LISTENING 440</w:t>
      </w:r>
    </w:p>
    <w:p w14:paraId="2082E0F5" w14:textId="77777777" w:rsidR="00ED0BF6" w:rsidRPr="002D293E" w:rsidRDefault="00ED0BF6" w:rsidP="00493C4C">
      <w:pPr>
        <w:pStyle w:val="CMDOutput"/>
        <w:spacing w:line="360" w:lineRule="auto"/>
      </w:pPr>
      <w:r>
        <w:t xml:space="preserve">  Programmer</w:t>
      </w:r>
    </w:p>
    <w:p w14:paraId="57FCC7EE" w14:textId="77777777" w:rsidR="00ED0BF6" w:rsidRPr="002D293E" w:rsidRDefault="00ED0BF6" w:rsidP="00493C4C">
      <w:pPr>
        <w:pStyle w:val="CMDOutput"/>
        <w:spacing w:line="360" w:lineRule="auto"/>
      </w:pPr>
      <w:r>
        <w:t xml:space="preserve"> [svchost.exe]</w:t>
      </w:r>
    </w:p>
    <w:p w14:paraId="178EE6C1" w14:textId="77777777" w:rsidR="00ED0BF6" w:rsidRPr="002D293E" w:rsidRDefault="00ED0BF6" w:rsidP="00493C4C">
      <w:pPr>
        <w:pStyle w:val="CMDOutput"/>
        <w:spacing w:line="360" w:lineRule="auto"/>
      </w:pPr>
      <w:r>
        <w:t xml:space="preserve">  TCP 0.0.0.0:49666 0.0.0.0:0 LISTENING 304</w:t>
      </w:r>
    </w:p>
    <w:p w14:paraId="6037462A" w14:textId="77777777" w:rsidR="00ED0BF6" w:rsidRPr="002D293E" w:rsidRDefault="00ED0BF6" w:rsidP="00493C4C">
      <w:pPr>
        <w:pStyle w:val="CMDOutput"/>
        <w:spacing w:line="360" w:lineRule="auto"/>
      </w:pPr>
      <w:r>
        <w:t xml:space="preserve">  EventLog</w:t>
      </w:r>
    </w:p>
    <w:p w14:paraId="438BA11C" w14:textId="77777777" w:rsidR="00ED0BF6" w:rsidRPr="002D293E" w:rsidRDefault="00ED0BF6" w:rsidP="00493C4C">
      <w:pPr>
        <w:pStyle w:val="CMDOutput"/>
        <w:spacing w:line="360" w:lineRule="auto"/>
      </w:pPr>
      <w:r>
        <w:t xml:space="preserve"> [svchost.exe]</w:t>
      </w:r>
    </w:p>
    <w:p w14:paraId="5EB07F92" w14:textId="77777777" w:rsidR="00ED0BF6" w:rsidRPr="002D293E" w:rsidRDefault="00ED0BF6" w:rsidP="00493C4C">
      <w:pPr>
        <w:pStyle w:val="CMDOutput"/>
        <w:spacing w:line="360" w:lineRule="auto"/>
      </w:pPr>
      <w:r>
        <w:t xml:space="preserve">  TCP 0.0.0.0:49667 0.0.0.0:0 LISTENING 1856</w:t>
      </w:r>
    </w:p>
    <w:p w14:paraId="341ADA0F" w14:textId="77777777" w:rsidR="00ED0BF6" w:rsidRPr="002D293E" w:rsidRDefault="00ED0BF6" w:rsidP="00493C4C">
      <w:pPr>
        <w:pStyle w:val="CMDOutput"/>
        <w:spacing w:line="360" w:lineRule="auto"/>
      </w:pPr>
      <w:r>
        <w:t xml:space="preserve"> [spoolsv.exe]</w:t>
      </w:r>
    </w:p>
    <w:p w14:paraId="052C3902" w14:textId="77777777" w:rsidR="00ED0BF6" w:rsidRPr="002D293E" w:rsidRDefault="00ED0BF6" w:rsidP="00493C4C">
      <w:pPr>
        <w:pStyle w:val="CMDOutput"/>
        <w:spacing w:line="360" w:lineRule="auto"/>
      </w:pPr>
      <w:r>
        <w:t xml:space="preserve">  TCP 0.0.0.0:49668 0.0.0.0:0 LISTENING 544</w:t>
      </w:r>
    </w:p>
    <w:p w14:paraId="0C93C71D" w14:textId="77777777" w:rsidR="00ED0BF6" w:rsidRPr="002D293E" w:rsidRDefault="00ED0BF6" w:rsidP="00493C4C">
      <w:pPr>
        <w:pStyle w:val="CMDOutput"/>
        <w:spacing w:line="360" w:lineRule="auto"/>
      </w:pPr>
      <w:r>
        <w:t>&lt;some output omitted&gt;</w:t>
      </w:r>
    </w:p>
    <w:p w14:paraId="1C4A5EA8" w14:textId="77777777" w:rsidR="00ED0BF6" w:rsidRDefault="00ED0BF6" w:rsidP="00493C4C">
      <w:pPr>
        <w:pStyle w:val="SubStepAlpha"/>
        <w:spacing w:line="360" w:lineRule="auto"/>
      </w:pPr>
      <w:r>
        <w:t xml:space="preserve">Ouvrez le gestionnaire des tâches. Accédez à l'onglet </w:t>
      </w:r>
      <w:r w:rsidRPr="00F2512E">
        <w:rPr>
          <w:b/>
        </w:rPr>
        <w:t>Détails</w:t>
      </w:r>
      <w:r>
        <w:t xml:space="preserve">. Cliquez sur l'en-tête </w:t>
      </w:r>
      <w:r>
        <w:rPr>
          <w:b/>
        </w:rPr>
        <w:t>PID</w:t>
      </w:r>
      <w:r>
        <w:t xml:space="preserve"> pour afficher les PID dans l'ordre.</w:t>
      </w:r>
    </w:p>
    <w:p w14:paraId="6C1E1291" w14:textId="77777777" w:rsidR="00ED0BF6" w:rsidRDefault="00ED0BF6" w:rsidP="00493C4C">
      <w:pPr>
        <w:pStyle w:val="SubStepAlpha"/>
        <w:spacing w:line="360" w:lineRule="auto"/>
      </w:pPr>
      <w:r>
        <w:t>Sélectionnez l'un des PID dans les résultats de la commande netstat -abno. Le PID 756 est utilisé dans cet exemple.</w:t>
      </w:r>
    </w:p>
    <w:p w14:paraId="58BB4613" w14:textId="77777777" w:rsidR="00ED0BF6" w:rsidRDefault="00ED0BF6" w:rsidP="00493C4C">
      <w:pPr>
        <w:pStyle w:val="SubStepAlpha"/>
        <w:keepNext/>
        <w:spacing w:line="360" w:lineRule="auto"/>
      </w:pPr>
      <w:r>
        <w:t xml:space="preserve">Recherchez le PID sélectionné dans le gestionnaire des tâches. Cliquez avec le bouton droit sur le PID sélectionné dans le gestionnaire des tâches pour ouvrir la boîte de dialogue </w:t>
      </w:r>
      <w:r>
        <w:rPr>
          <w:b/>
        </w:rPr>
        <w:t>Propriétés</w:t>
      </w:r>
      <w:r>
        <w:t xml:space="preserve"> et obtenir des informations complémentaires.</w:t>
      </w:r>
    </w:p>
    <w:p w14:paraId="237C3B6B" w14:textId="77777777" w:rsidR="00ED0BF6" w:rsidRDefault="00ED0BF6" w:rsidP="00493C4C">
      <w:pPr>
        <w:pStyle w:val="Visual"/>
        <w:spacing w:after="120" w:line="360" w:lineRule="auto"/>
      </w:pPr>
      <w:r>
        <w:rPr>
          <w:noProof/>
          <w:lang w:val="en-US"/>
        </w:rPr>
        <w:drawing>
          <wp:inline distT="0" distB="0" distL="0" distR="0" wp14:anchorId="20A6CECA" wp14:editId="3A57D048">
            <wp:extent cx="5486400" cy="2396490"/>
            <wp:effectExtent l="0" t="0" r="0" b="3810"/>
            <wp:docPr id="5" name="Picture 5" descr="Screenshot shows a pid selected in the Detail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396490"/>
                    </a:xfrm>
                    <a:prstGeom prst="rect">
                      <a:avLst/>
                    </a:prstGeom>
                  </pic:spPr>
                </pic:pic>
              </a:graphicData>
            </a:graphic>
          </wp:inline>
        </w:drawing>
      </w:r>
    </w:p>
    <w:p w14:paraId="0475FCF1" w14:textId="77777777" w:rsidR="00A30169" w:rsidRDefault="00A30169" w:rsidP="00493C4C">
      <w:pPr>
        <w:pStyle w:val="Heading3"/>
        <w:spacing w:line="360" w:lineRule="auto"/>
      </w:pPr>
      <w:r>
        <w:lastRenderedPageBreak/>
        <w:t>Question :</w:t>
      </w:r>
    </w:p>
    <w:p w14:paraId="70003CA7" w14:textId="2134DFAF" w:rsidR="00ED0BF6" w:rsidRDefault="00ED0BF6" w:rsidP="00493C4C">
      <w:pPr>
        <w:pStyle w:val="BodyTextL50"/>
        <w:spacing w:before="0" w:line="360" w:lineRule="auto"/>
      </w:pPr>
      <w:r>
        <w:t>Quelles informations pouvez-vous obtenir à partir de l'onglet Détails et de la boîte de dialogue Propriétés pour le PID que vous avez sélectionné ?</w:t>
      </w:r>
    </w:p>
    <w:p w14:paraId="146A21FE" w14:textId="77777777" w:rsidR="00ED0BF6" w:rsidRDefault="00ED0BF6" w:rsidP="00493C4C">
      <w:pPr>
        <w:pStyle w:val="Heading2"/>
        <w:spacing w:line="360" w:lineRule="auto"/>
      </w:pPr>
      <w:r>
        <w:t>Videz la corbeille à l'aide de PowerShell.</w:t>
      </w:r>
    </w:p>
    <w:p w14:paraId="46A6CF23" w14:textId="05C34439" w:rsidR="00ED0BF6" w:rsidRDefault="00ED0BF6" w:rsidP="00493C4C">
      <w:pPr>
        <w:pStyle w:val="BodyTextL25"/>
        <w:spacing w:line="360" w:lineRule="auto"/>
      </w:pPr>
      <w:r>
        <w:t>Les commandes PowerShell simplifient la gestion des réseaux informatiques de grande envergure. Par exemple, si vous souhaitez mettre en place une nouvelle solution de sécurité sur tous les serveurs du réseau, vous pouvez utiliser un script ou une commande PowerShell pour mettre en œuvre la solution et vérifier que les services s'exécutent correctement. Vous pouvez également exécuter des commandes PowerShell pour simplifier des opérations qui auraient nécessité de nombreuses étapes avec les outils de bureau graphiques Windows.</w:t>
      </w:r>
    </w:p>
    <w:p w14:paraId="08653E98" w14:textId="77777777" w:rsidR="00ED0BF6" w:rsidRDefault="00ED0BF6" w:rsidP="00493C4C">
      <w:pPr>
        <w:pStyle w:val="SubStepAlpha"/>
        <w:spacing w:line="360" w:lineRule="auto"/>
      </w:pPr>
      <w:r>
        <w:t>Ouvrez la corbeille. Vérifiez qu'elle contient des éléments pouvant être définitivement supprimés de votre PC. Si ce n'est pas le cas, restaurez ces fichiers.</w:t>
      </w:r>
    </w:p>
    <w:p w14:paraId="2F1F0EA2" w14:textId="77777777" w:rsidR="00ED0BF6" w:rsidRDefault="00ED0BF6" w:rsidP="00493C4C">
      <w:pPr>
        <w:pStyle w:val="SubStepAlpha"/>
        <w:spacing w:line="360" w:lineRule="auto"/>
      </w:pPr>
      <w:r>
        <w:t>S'il n'y a aucun fichier dans la corbeille, créez-en quelques-uns, tels que des fichiers texte à l'aide du bloc-notes, et placez-les dans la corbeille.</w:t>
      </w:r>
    </w:p>
    <w:p w14:paraId="55812648" w14:textId="77777777" w:rsidR="00ED0BF6" w:rsidRDefault="00ED0BF6" w:rsidP="00493C4C">
      <w:pPr>
        <w:pStyle w:val="SubStepAlpha"/>
        <w:spacing w:line="360" w:lineRule="auto"/>
      </w:pPr>
      <w:r>
        <w:t xml:space="preserve">Dans une console PowerShell, saisissez </w:t>
      </w:r>
      <w:r>
        <w:rPr>
          <w:b/>
        </w:rPr>
        <w:t>clear-recyclebin</w:t>
      </w:r>
      <w:r>
        <w:t xml:space="preserve"> à l'invite.</w:t>
      </w:r>
    </w:p>
    <w:p w14:paraId="56A6724B" w14:textId="77777777" w:rsidR="00ED0BF6" w:rsidRDefault="00ED0BF6" w:rsidP="00493C4C">
      <w:pPr>
        <w:pStyle w:val="CMD"/>
        <w:spacing w:line="360" w:lineRule="auto"/>
      </w:pPr>
      <w:r>
        <w:t xml:space="preserve">PS C:\Users\CyberOpsUser&gt; </w:t>
      </w:r>
      <w:r>
        <w:rPr>
          <w:b/>
        </w:rPr>
        <w:t>clear-recyclebin</w:t>
      </w:r>
    </w:p>
    <w:p w14:paraId="4A7B94CA" w14:textId="77777777" w:rsidR="00ED0BF6" w:rsidRPr="00BF21E1" w:rsidRDefault="00ED0BF6" w:rsidP="00493C4C">
      <w:pPr>
        <w:pStyle w:val="CMDOutput"/>
        <w:spacing w:line="360" w:lineRule="auto"/>
      </w:pPr>
    </w:p>
    <w:p w14:paraId="0207F8A8" w14:textId="77777777" w:rsidR="00ED0BF6" w:rsidRPr="00BF21E1" w:rsidRDefault="00ED0BF6" w:rsidP="00493C4C">
      <w:pPr>
        <w:pStyle w:val="CMDOutput"/>
        <w:spacing w:line="360" w:lineRule="auto"/>
      </w:pPr>
      <w:r>
        <w:t>Confirmer</w:t>
      </w:r>
    </w:p>
    <w:p w14:paraId="06DAEE65" w14:textId="77777777" w:rsidR="00ED0BF6" w:rsidRPr="00BF21E1" w:rsidRDefault="00ED0BF6" w:rsidP="00493C4C">
      <w:pPr>
        <w:pStyle w:val="CMDOutput"/>
        <w:spacing w:line="360" w:lineRule="auto"/>
      </w:pPr>
      <w:r>
        <w:t>Êtes-vous sûr de vouloir effectuer cette opération ?</w:t>
      </w:r>
    </w:p>
    <w:p w14:paraId="17F8565D" w14:textId="77777777" w:rsidR="00ED0BF6" w:rsidRPr="00BF21E1" w:rsidRDefault="00ED0BF6" w:rsidP="00493C4C">
      <w:pPr>
        <w:pStyle w:val="CMDOutput"/>
        <w:spacing w:line="360" w:lineRule="auto"/>
      </w:pPr>
      <w:r>
        <w:t>Exécution de l'opération « Clear-RecycleBin » sur la cible « All of the contents of the Recycle Bin » (Tout le contenu de la corbeille).</w:t>
      </w:r>
    </w:p>
    <w:p w14:paraId="2D15E4B3" w14:textId="77777777" w:rsidR="00ED0BF6" w:rsidRDefault="00ED0BF6" w:rsidP="00493C4C">
      <w:pPr>
        <w:pStyle w:val="CMDOutput"/>
        <w:spacing w:line="360" w:lineRule="auto"/>
      </w:pPr>
      <w:r>
        <w:t>[Y] Yes [A] Yes to All [N] No [L] No to All [S] Suspend [?] Aide (la réponse par défaut est « Y ») : y</w:t>
      </w:r>
    </w:p>
    <w:p w14:paraId="4D0CEB53" w14:textId="77777777" w:rsidR="00A30169" w:rsidRDefault="00A30169" w:rsidP="00493C4C">
      <w:pPr>
        <w:pStyle w:val="Heading3"/>
        <w:spacing w:line="360" w:lineRule="auto"/>
      </w:pPr>
      <w:r>
        <w:t>Question :</w:t>
      </w:r>
    </w:p>
    <w:p w14:paraId="3BF37717" w14:textId="7D94B5BC" w:rsidR="00ED0BF6" w:rsidRDefault="00ED0BF6" w:rsidP="00493C4C">
      <w:pPr>
        <w:pStyle w:val="BodyTextL50"/>
        <w:spacing w:before="0" w:line="360" w:lineRule="auto"/>
      </w:pPr>
      <w:r>
        <w:t>Qu'est-il arrivé aux fichiers dans la corbeille ?</w:t>
      </w:r>
    </w:p>
    <w:p w14:paraId="6F2DDD8A" w14:textId="28A92772" w:rsidR="00ED0BF6" w:rsidRDefault="00ED0BF6" w:rsidP="00493C4C">
      <w:pPr>
        <w:pStyle w:val="Heading1"/>
        <w:numPr>
          <w:ilvl w:val="0"/>
          <w:numId w:val="3"/>
        </w:numPr>
        <w:spacing w:line="360" w:lineRule="auto"/>
      </w:pPr>
      <w:r>
        <w:t>Question de réflexion</w:t>
      </w:r>
    </w:p>
    <w:p w14:paraId="4D98D76A" w14:textId="0660F148" w:rsidR="00ED0BF6" w:rsidRDefault="00ED0BF6" w:rsidP="00493C4C">
      <w:pPr>
        <w:pStyle w:val="BodyTextL25"/>
        <w:spacing w:line="360" w:lineRule="auto"/>
      </w:pPr>
      <w:r>
        <w:t>PowerShell a été conçu pour faciliter l'automatisation des tâches et la gestion de la configuration. Recherchez sur Internet les commandes que vous pourriez utiliser pour simplifier vos tâches en tant qu'analyste en sécurité. Notez vos résultats.</w:t>
      </w:r>
    </w:p>
    <w:p w14:paraId="35E0A7CA" w14:textId="42E2DCEF" w:rsidR="00C162C0" w:rsidRPr="00ED0BF6" w:rsidRDefault="00ED0BF6" w:rsidP="00493C4C">
      <w:pPr>
        <w:pStyle w:val="ConfigWindow"/>
        <w:spacing w:line="360" w:lineRule="auto"/>
      </w:pPr>
      <w:bookmarkStart w:id="0" w:name="_GoBack"/>
      <w:bookmarkEnd w:id="0"/>
      <w:r>
        <w:t>Fin du document</w:t>
      </w:r>
    </w:p>
    <w:sectPr w:rsidR="00C162C0" w:rsidRPr="00ED0BF6"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1978DC" w14:textId="77777777" w:rsidR="00362B73" w:rsidRDefault="00362B73" w:rsidP="00710659">
      <w:pPr>
        <w:spacing w:after="0" w:line="240" w:lineRule="auto"/>
      </w:pPr>
      <w:r>
        <w:separator/>
      </w:r>
    </w:p>
    <w:p w14:paraId="2B3E5CE0" w14:textId="77777777" w:rsidR="00362B73" w:rsidRDefault="00362B73"/>
  </w:endnote>
  <w:endnote w:type="continuationSeparator" w:id="0">
    <w:p w14:paraId="7E1868C8" w14:textId="77777777" w:rsidR="00362B73" w:rsidRDefault="00362B73" w:rsidP="00710659">
      <w:pPr>
        <w:spacing w:after="0" w:line="240" w:lineRule="auto"/>
      </w:pPr>
      <w:r>
        <w:continuationSeparator/>
      </w:r>
    </w:p>
    <w:p w14:paraId="0978C189" w14:textId="77777777" w:rsidR="00362B73" w:rsidRDefault="00362B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F592E" w14:textId="68E2C9AA"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"aaaa"  \* MERGEFORMAT </w:instrText>
    </w:r>
    <w:r>
      <w:fldChar w:fldCharType="separate"/>
    </w:r>
    <w:r w:rsidR="00230D11">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30D11">
      <w:rPr>
        <w:b/>
        <w:noProof/>
        <w:szCs w:val="16"/>
      </w:rPr>
      <w:t>6</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230D11">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9CE2F" w14:textId="7CC3D6DB"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rsidR="007E6402">
      <w:fldChar w:fldCharType="begin"/>
    </w:r>
    <w:r w:rsidR="007E6402">
      <w:instrText xml:space="preserve"> SAVEDATE  \@ "aaaa"  \* MERGEFORMAT </w:instrText>
    </w:r>
    <w:r w:rsidR="007E6402">
      <w:fldChar w:fldCharType="separate"/>
    </w:r>
    <w:r w:rsidR="00230D11">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30D11">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230D1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63110" w14:textId="77777777" w:rsidR="00362B73" w:rsidRDefault="00362B73" w:rsidP="00710659">
      <w:pPr>
        <w:spacing w:after="0" w:line="240" w:lineRule="auto"/>
      </w:pPr>
      <w:r>
        <w:separator/>
      </w:r>
    </w:p>
    <w:p w14:paraId="0BB4FC65" w14:textId="77777777" w:rsidR="00362B73" w:rsidRDefault="00362B73"/>
  </w:footnote>
  <w:footnote w:type="continuationSeparator" w:id="0">
    <w:p w14:paraId="6B3C04B8" w14:textId="77777777" w:rsidR="00362B73" w:rsidRDefault="00362B73" w:rsidP="00710659">
      <w:pPr>
        <w:spacing w:after="0" w:line="240" w:lineRule="auto"/>
      </w:pPr>
      <w:r>
        <w:continuationSeparator/>
      </w:r>
    </w:p>
    <w:p w14:paraId="788DF6DC" w14:textId="77777777" w:rsidR="00362B73" w:rsidRDefault="00362B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D559A5AE5D424471B1357D75B03D13E0"/>
      </w:placeholder>
      <w:dataBinding w:prefixMappings="xmlns:ns0='http://purl.org/dc/elements/1.1/' xmlns:ns1='http://schemas.openxmlformats.org/package/2006/metadata/core-properties' " w:xpath="/ns1:coreProperties[1]/ns0:title[1]" w:storeItemID="{6C3C8BC8-F283-45AE-878A-BAB7291924A1}"/>
      <w:text/>
    </w:sdtPr>
    <w:sdtEndPr/>
    <w:sdtContent>
      <w:p w14:paraId="26B62A58" w14:textId="2AC624CB" w:rsidR="00926CB2" w:rsidRDefault="00F20174" w:rsidP="008402F2">
        <w:pPr>
          <w:pStyle w:val="PageHead"/>
        </w:pPr>
        <w:proofErr w:type="spellStart"/>
        <w:r>
          <w:rPr>
            <w:lang w:val="en-US"/>
          </w:rPr>
          <w:t>Travaux</w:t>
        </w:r>
        <w:proofErr w:type="spellEnd"/>
        <w:r>
          <w:rPr>
            <w:lang w:val="en-US"/>
          </w:rPr>
          <w:t xml:space="preserve"> </w:t>
        </w:r>
        <w:proofErr w:type="spellStart"/>
        <w:r>
          <w:rPr>
            <w:lang w:val="en-US"/>
          </w:rPr>
          <w:t>Pratiques</w:t>
        </w:r>
        <w:proofErr w:type="spellEnd"/>
        <w:r>
          <w:rPr>
            <w:lang w:val="en-US"/>
          </w:rPr>
          <w:t xml:space="preserve"> – </w:t>
        </w:r>
        <w:proofErr w:type="spellStart"/>
        <w:r>
          <w:rPr>
            <w:lang w:val="en-US"/>
          </w:rPr>
          <w:t>Utiliser</w:t>
        </w:r>
        <w:proofErr w:type="spellEnd"/>
        <w:r>
          <w:rPr>
            <w:lang w:val="en-US"/>
          </w:rPr>
          <w:t xml:space="preserve"> Windows PowerShell</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2E74A" w14:textId="77777777" w:rsidR="00926CB2" w:rsidRDefault="00882B63" w:rsidP="006C3FCF">
    <w:pPr>
      <w:ind w:left="-288"/>
    </w:pPr>
    <w:r>
      <w:rPr>
        <w:noProof/>
        <w:lang w:val="en-US"/>
      </w:rPr>
      <w:drawing>
        <wp:inline distT="0" distB="0" distL="0" distR="0" wp14:anchorId="4E7A0ACD" wp14:editId="3AFD32F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FC42213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7B345261"/>
    <w:multiLevelType w:val="multilevel"/>
    <w:tmpl w:val="7398136E"/>
    <w:lvl w:ilvl="0">
      <w:start w:val="1"/>
      <w:numFmt w:val="decimal"/>
      <w:suff w:val="space"/>
      <w:lvlText w:val="Partie %1 :"/>
      <w:lvlJc w:val="left"/>
      <w:pPr>
        <w:ind w:left="0" w:firstLine="0"/>
      </w:pPr>
      <w:rPr>
        <w:rFonts w:hint="default"/>
      </w:rPr>
    </w:lvl>
    <w:lvl w:ilvl="1">
      <w:start w:val="1"/>
      <w:numFmt w:val="decimal"/>
      <w:pStyle w:val="TaskHead"/>
      <w:suff w:val="space"/>
      <w:lvlText w:val="Tâche %2 :"/>
      <w:lvlJc w:val="left"/>
      <w:pPr>
        <w:ind w:left="0" w:firstLine="0"/>
      </w:pPr>
      <w:rPr>
        <w:rFonts w:hint="default"/>
      </w:rPr>
    </w:lvl>
    <w:lvl w:ilvl="2">
      <w:start w:val="1"/>
      <w:numFmt w:val="decimal"/>
      <w:suff w:val="space"/>
      <w:lvlText w:val="Étape %3 :"/>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SubStepAlpha"/>
        <w:suff w:val="space"/>
        <w:lvlText w:val="Étape %3 :"/>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SubStepAlpha"/>
        <w:suff w:val="space"/>
        <w:lvlText w:val="Étape %3 :"/>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6"/>
    <w:lvlOverride w:ilvl="0">
      <w:lvl w:ilvl="0">
        <w:start w:val="1"/>
        <w:numFmt w:val="decimal"/>
        <w:suff w:val="space"/>
        <w:lvlText w:val="Partie %1 :"/>
        <w:lvlJc w:val="left"/>
        <w:pPr>
          <w:ind w:left="0" w:firstLine="0"/>
        </w:pPr>
        <w:rPr>
          <w:rFonts w:hint="default"/>
        </w:rPr>
      </w:lvl>
    </w:lvlOverride>
    <w:lvlOverride w:ilvl="1">
      <w:lvl w:ilvl="1">
        <w:start w:val="1"/>
        <w:numFmt w:val="decimal"/>
        <w:pStyle w:val="TaskHead"/>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BF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2202"/>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4BD2"/>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2F59"/>
    <w:rsid w:val="00193A3B"/>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5B0"/>
    <w:rsid w:val="00201928"/>
    <w:rsid w:val="00203E26"/>
    <w:rsid w:val="0020449C"/>
    <w:rsid w:val="002113B8"/>
    <w:rsid w:val="00215665"/>
    <w:rsid w:val="002163BB"/>
    <w:rsid w:val="0021792C"/>
    <w:rsid w:val="00220909"/>
    <w:rsid w:val="002240AB"/>
    <w:rsid w:val="00225E37"/>
    <w:rsid w:val="00230D11"/>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3373"/>
    <w:rsid w:val="002F45FF"/>
    <w:rsid w:val="002F66D3"/>
    <w:rsid w:val="002F69D0"/>
    <w:rsid w:val="002F6D17"/>
    <w:rsid w:val="00302887"/>
    <w:rsid w:val="003056EB"/>
    <w:rsid w:val="003071FF"/>
    <w:rsid w:val="00310652"/>
    <w:rsid w:val="00311065"/>
    <w:rsid w:val="0031371D"/>
    <w:rsid w:val="0031789F"/>
    <w:rsid w:val="00320788"/>
    <w:rsid w:val="00320B68"/>
    <w:rsid w:val="003233A3"/>
    <w:rsid w:val="00334C33"/>
    <w:rsid w:val="0034218C"/>
    <w:rsid w:val="0034455D"/>
    <w:rsid w:val="0034604B"/>
    <w:rsid w:val="00346D17"/>
    <w:rsid w:val="00347972"/>
    <w:rsid w:val="0035469B"/>
    <w:rsid w:val="003559CC"/>
    <w:rsid w:val="00355D4B"/>
    <w:rsid w:val="003569D7"/>
    <w:rsid w:val="003608AC"/>
    <w:rsid w:val="00362B73"/>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3C4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47267"/>
    <w:rsid w:val="005510BA"/>
    <w:rsid w:val="005538C8"/>
    <w:rsid w:val="00554B4E"/>
    <w:rsid w:val="00556C02"/>
    <w:rsid w:val="00557E50"/>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4C3"/>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E6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6BE4"/>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B5B44"/>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169"/>
    <w:rsid w:val="00A30F8A"/>
    <w:rsid w:val="00A33890"/>
    <w:rsid w:val="00A34E7F"/>
    <w:rsid w:val="00A35608"/>
    <w:rsid w:val="00A46F0A"/>
    <w:rsid w:val="00A46F25"/>
    <w:rsid w:val="00A47CC2"/>
    <w:rsid w:val="00A502BA"/>
    <w:rsid w:val="00A60146"/>
    <w:rsid w:val="00A601A9"/>
    <w:rsid w:val="00A60F6F"/>
    <w:rsid w:val="00A622C4"/>
    <w:rsid w:val="00A6283D"/>
    <w:rsid w:val="00A62F6D"/>
    <w:rsid w:val="00A676FF"/>
    <w:rsid w:val="00A73EBA"/>
    <w:rsid w:val="00A754B4"/>
    <w:rsid w:val="00A76665"/>
    <w:rsid w:val="00A76749"/>
    <w:rsid w:val="00A807C1"/>
    <w:rsid w:val="00A82658"/>
    <w:rsid w:val="00A83374"/>
    <w:rsid w:val="00A96172"/>
    <w:rsid w:val="00A96D52"/>
    <w:rsid w:val="00A97C5F"/>
    <w:rsid w:val="00AB0D6A"/>
    <w:rsid w:val="00AB3A0F"/>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07DF"/>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4DFE"/>
    <w:rsid w:val="00C77B29"/>
    <w:rsid w:val="00C82186"/>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596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87D72"/>
    <w:rsid w:val="00E97333"/>
    <w:rsid w:val="00EA486E"/>
    <w:rsid w:val="00EA4FA3"/>
    <w:rsid w:val="00EB001B"/>
    <w:rsid w:val="00EB3082"/>
    <w:rsid w:val="00EB6C33"/>
    <w:rsid w:val="00EC1DEA"/>
    <w:rsid w:val="00EC6F62"/>
    <w:rsid w:val="00ED0BF6"/>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0174"/>
    <w:rsid w:val="00F2229D"/>
    <w:rsid w:val="00F25ABB"/>
    <w:rsid w:val="00F266F0"/>
    <w:rsid w:val="00F26F62"/>
    <w:rsid w:val="00F27963"/>
    <w:rsid w:val="00F30103"/>
    <w:rsid w:val="00F30446"/>
    <w:rsid w:val="00F4135D"/>
    <w:rsid w:val="00F41F1B"/>
    <w:rsid w:val="00F46BD9"/>
    <w:rsid w:val="00F60BE0"/>
    <w:rsid w:val="00F6280E"/>
    <w:rsid w:val="00F63E52"/>
    <w:rsid w:val="00F666EC"/>
    <w:rsid w:val="00F7050A"/>
    <w:rsid w:val="00F75533"/>
    <w:rsid w:val="00F8036D"/>
    <w:rsid w:val="00F809DC"/>
    <w:rsid w:val="00F86EB0"/>
    <w:rsid w:val="00FA154B"/>
    <w:rsid w:val="00FA2E75"/>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E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92F59"/>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92F5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92F59"/>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92F59"/>
    <w:pPr>
      <w:keepNext/>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192F5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2596C"/>
    <w:pPr>
      <w:spacing w:after="2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2596C"/>
    <w:pPr>
      <w:spacing w:before="0" w:after="0"/>
    </w:pPr>
    <w:rPr>
      <w:i/>
      <w:color w:val="FFFFFF" w:themeColor="background1"/>
      <w:sz w:val="6"/>
    </w:rPr>
  </w:style>
  <w:style w:type="paragraph" w:customStyle="1" w:styleId="SubStepAlpha">
    <w:name w:val="SubStep Alpha"/>
    <w:basedOn w:val="BodyTextL25"/>
    <w:qFormat/>
    <w:rsid w:val="00192F5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192F5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92F59"/>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92F5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192F59"/>
    <w:rPr>
      <w:rFonts w:eastAsia="Times New Roman"/>
      <w:b/>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TaskHead">
    <w:name w:val="Task Head"/>
    <w:basedOn w:val="Normal"/>
    <w:next w:val="BodyTextL25"/>
    <w:rsid w:val="00092202"/>
    <w:pPr>
      <w:keepNext/>
      <w:numPr>
        <w:ilvl w:val="1"/>
        <w:numId w:val="10"/>
      </w:numPr>
      <w:spacing w:before="240"/>
      <w:outlineLvl w:val="0"/>
    </w:pPr>
    <w:rPr>
      <w:b/>
      <w:sz w:val="24"/>
    </w:rPr>
  </w:style>
  <w:style w:type="character" w:styleId="Hyperlink">
    <w:name w:val="Hyperlink"/>
    <w:basedOn w:val="DefaultParagraphFont"/>
    <w:uiPriority w:val="99"/>
    <w:unhideWhenUsed/>
    <w:rsid w:val="00ED0BF6"/>
    <w:rPr>
      <w:color w:val="0000FF"/>
      <w:u w:val="single"/>
    </w:rPr>
  </w:style>
  <w:style w:type="character" w:styleId="FollowedHyperlink">
    <w:name w:val="FollowedHyperlink"/>
    <w:basedOn w:val="DefaultParagraphFont"/>
    <w:semiHidden/>
    <w:unhideWhenUsed/>
    <w:rsid w:val="00557E5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92F59"/>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92F5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92F59"/>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92F59"/>
    <w:pPr>
      <w:keepNext/>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192F5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2596C"/>
    <w:pPr>
      <w:spacing w:after="2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2596C"/>
    <w:pPr>
      <w:spacing w:before="0" w:after="0"/>
    </w:pPr>
    <w:rPr>
      <w:i/>
      <w:color w:val="FFFFFF" w:themeColor="background1"/>
      <w:sz w:val="6"/>
    </w:rPr>
  </w:style>
  <w:style w:type="paragraph" w:customStyle="1" w:styleId="SubStepAlpha">
    <w:name w:val="SubStep Alpha"/>
    <w:basedOn w:val="BodyTextL25"/>
    <w:qFormat/>
    <w:rsid w:val="00192F5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192F5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92F59"/>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92F5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192F59"/>
    <w:rPr>
      <w:rFonts w:eastAsia="Times New Roman"/>
      <w:b/>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TaskHead">
    <w:name w:val="Task Head"/>
    <w:basedOn w:val="Normal"/>
    <w:next w:val="BodyTextL25"/>
    <w:rsid w:val="00092202"/>
    <w:pPr>
      <w:keepNext/>
      <w:numPr>
        <w:ilvl w:val="1"/>
        <w:numId w:val="10"/>
      </w:numPr>
      <w:spacing w:before="240"/>
      <w:outlineLvl w:val="0"/>
    </w:pPr>
    <w:rPr>
      <w:b/>
      <w:sz w:val="24"/>
    </w:rPr>
  </w:style>
  <w:style w:type="character" w:styleId="Hyperlink">
    <w:name w:val="Hyperlink"/>
    <w:basedOn w:val="DefaultParagraphFont"/>
    <w:uiPriority w:val="99"/>
    <w:unhideWhenUsed/>
    <w:rsid w:val="00ED0BF6"/>
    <w:rPr>
      <w:color w:val="0000FF"/>
      <w:u w:val="single"/>
    </w:rPr>
  </w:style>
  <w:style w:type="character" w:styleId="FollowedHyperlink">
    <w:name w:val="FollowedHyperlink"/>
    <w:basedOn w:val="DefaultParagraphFont"/>
    <w:semiHidden/>
    <w:unhideWhenUsed/>
    <w:rsid w:val="00557E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59A5AE5D424471B1357D75B03D13E0"/>
        <w:category>
          <w:name w:val="General"/>
          <w:gallery w:val="placeholder"/>
        </w:category>
        <w:types>
          <w:type w:val="bbPlcHdr"/>
        </w:types>
        <w:behaviors>
          <w:behavior w:val="content"/>
        </w:behaviors>
        <w:guid w:val="{1342ADE4-9D1A-4ADA-B80A-BB89B6E05B10}"/>
      </w:docPartPr>
      <w:docPartBody>
        <w:p w:rsidR="00CE0545" w:rsidRDefault="006A1E14">
          <w:pPr>
            <w:pStyle w:val="D559A5AE5D424471B1357D75B03D13E0"/>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E14"/>
    <w:rsid w:val="002A6DBA"/>
    <w:rsid w:val="00315D36"/>
    <w:rsid w:val="005A4AA2"/>
    <w:rsid w:val="006A1E14"/>
    <w:rsid w:val="00A47CA3"/>
    <w:rsid w:val="00CE0545"/>
    <w:rsid w:val="00E37BA5"/>
    <w:rsid w:val="00F77EF5"/>
    <w:rsid w:val="00FE14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59A5AE5D424471B1357D75B03D13E0">
    <w:name w:val="D559A5AE5D424471B1357D75B03D13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59A5AE5D424471B1357D75B03D13E0">
    <w:name w:val="D559A5AE5D424471B1357D75B03D1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3F1C78E7C8E6642868EF20102565AF5" ma:contentTypeVersion="12" ma:contentTypeDescription="Crée un document." ma:contentTypeScope="" ma:versionID="aa6e542ff31ed7827e5f433faf5f8c0b">
  <xsd:schema xmlns:xsd="http://www.w3.org/2001/XMLSchema" xmlns:xs="http://www.w3.org/2001/XMLSchema" xmlns:p="http://schemas.microsoft.com/office/2006/metadata/properties" xmlns:ns2="9531ffa9-41fb-4abd-b015-ce0898910300" xmlns:ns3="376d00dd-cc4e-4cb6-84e2-cbd91d4e8bbd" targetNamespace="http://schemas.microsoft.com/office/2006/metadata/properties" ma:root="true" ma:fieldsID="28c60e3dbcb10f88d10eac8697086c42" ns2:_="" ns3:_="">
    <xsd:import namespace="9531ffa9-41fb-4abd-b015-ce0898910300"/>
    <xsd:import namespace="376d00dd-cc4e-4cb6-84e2-cbd91d4e8bb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31ffa9-41fb-4abd-b015-ce08989103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147aa93-da8f-4804-838e-75200e00014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6d00dd-cc4e-4cb6-84e2-cbd91d4e8bb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c0414f0-460f-4065-b36b-eed57e5fd27d}" ma:internalName="TaxCatchAll" ma:showField="CatchAllData" ma:web="376d00dd-cc4e-4cb6-84e2-cbd91d4e8bb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76d00dd-cc4e-4cb6-84e2-cbd91d4e8bbd" xsi:nil="true"/>
    <lcf76f155ced4ddcb4097134ff3c332f xmlns="9531ffa9-41fb-4abd-b015-ce089891030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5B31A0-D9B5-4EDB-B920-F9CA2633D498}">
  <ds:schemaRefs>
    <ds:schemaRef ds:uri="http://schemas.openxmlformats.org/officeDocument/2006/bibliography"/>
  </ds:schemaRefs>
</ds:datastoreItem>
</file>

<file path=customXml/itemProps2.xml><?xml version="1.0" encoding="utf-8"?>
<ds:datastoreItem xmlns:ds="http://schemas.openxmlformats.org/officeDocument/2006/customXml" ds:itemID="{59719E2C-BBA2-4948-9D5C-5C0DF2BEB8A4}"/>
</file>

<file path=customXml/itemProps3.xml><?xml version="1.0" encoding="utf-8"?>
<ds:datastoreItem xmlns:ds="http://schemas.openxmlformats.org/officeDocument/2006/customXml" ds:itemID="{447C2CB9-7966-4DDB-8356-55861C1D4119}"/>
</file>

<file path=customXml/itemProps4.xml><?xml version="1.0" encoding="utf-8"?>
<ds:datastoreItem xmlns:ds="http://schemas.openxmlformats.org/officeDocument/2006/customXml" ds:itemID="{442343D5-9CF5-4A4B-91E8-D770C424A058}"/>
</file>

<file path=docProps/app.xml><?xml version="1.0" encoding="utf-8"?>
<Properties xmlns="http://schemas.openxmlformats.org/officeDocument/2006/extended-properties" xmlns:vt="http://schemas.openxmlformats.org/officeDocument/2006/docPropsVTypes">
  <Template>Lab_Template - ILM_2019_Accessibility</Template>
  <TotalTime>27</TotalTime>
  <Pages>1</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Travaux Pratiques – Utiliser Windows PowerShell</vt:lpstr>
    </vt:vector>
  </TitlesOfParts>
  <Company>Cisco Systems, Inc.</Company>
  <LinksUpToDate>false</LinksUpToDate>
  <CharactersWithSpaces>8818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Utiliser Windows PowerShell</dc:title>
  <dc:creator>SP</dc:creator>
  <dc:description>2017</dc:description>
  <cp:lastModifiedBy>Rasha Ismail</cp:lastModifiedBy>
  <cp:revision>8</cp:revision>
  <cp:lastPrinted>2020-11-23T18:03:00Z</cp:lastPrinted>
  <dcterms:created xsi:type="dcterms:W3CDTF">2020-07-16T00:29:00Z</dcterms:created>
  <dcterms:modified xsi:type="dcterms:W3CDTF">2020-11-23T18:03:00Z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0x01010043F1C78E7C8E6642868EF20102565AF5</vt:lpwstr>
  </property>
</Properties>
</file>